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3BA23" w14:textId="38FDB269" w:rsidR="00B36EA7" w:rsidRDefault="00B36EA7" w:rsidP="00B36EA7">
      <w:pPr>
        <w:pStyle w:val="berschrift1"/>
      </w:pPr>
      <w:r>
        <w:t>Einleitung</w:t>
      </w:r>
    </w:p>
    <w:p w14:paraId="77B24B38" w14:textId="659932D8" w:rsidR="001A7E15" w:rsidRDefault="00495844" w:rsidP="001A7E15">
      <w:proofErr w:type="spellStart"/>
      <w:r>
        <w:t>Jupyter</w:t>
      </w:r>
      <w:proofErr w:type="spellEnd"/>
      <w:r>
        <w:t xml:space="preserve"> Notebooks erlauben es uns, ausführbaren (Python) Code und formatierten Text in einem Dokument zu integrieren. Hierbei gibt es drei gängige Nutzungsarten:</w:t>
      </w:r>
    </w:p>
    <w:p w14:paraId="612ED252" w14:textId="0D01CF46" w:rsidR="001A7E15" w:rsidRDefault="001A7E15" w:rsidP="00CC2A71">
      <w:pPr>
        <w:ind w:left="1985" w:hanging="1985"/>
      </w:pPr>
      <w:proofErr w:type="spellStart"/>
      <w:r w:rsidRPr="00CC2A71">
        <w:rPr>
          <w:b/>
          <w:bCs/>
        </w:rPr>
        <w:t>Jupyter</w:t>
      </w:r>
      <w:proofErr w:type="spellEnd"/>
      <w:r w:rsidRPr="00CC2A71">
        <w:rPr>
          <w:b/>
          <w:bCs/>
        </w:rPr>
        <w:t xml:space="preserve"> Hub</w:t>
      </w:r>
      <w:r w:rsidR="00495844">
        <w:t xml:space="preserve">: </w:t>
      </w:r>
      <w:r w:rsidR="00CC2A71">
        <w:tab/>
      </w:r>
      <w:r w:rsidR="00495844">
        <w:t>Online gehostete Umgebung, auf der man remote arbeiten kann</w:t>
      </w:r>
    </w:p>
    <w:p w14:paraId="68F9A406" w14:textId="21DB2B14" w:rsidR="001A7E15" w:rsidRPr="00495844" w:rsidRDefault="001A7E15" w:rsidP="00CC2A71">
      <w:pPr>
        <w:ind w:left="1985" w:hanging="1985"/>
      </w:pPr>
      <w:proofErr w:type="spellStart"/>
      <w:r w:rsidRPr="00CC2A71">
        <w:rPr>
          <w:b/>
          <w:bCs/>
        </w:rPr>
        <w:t>Jupyter</w:t>
      </w:r>
      <w:proofErr w:type="spellEnd"/>
      <w:r w:rsidRPr="00CC2A71">
        <w:rPr>
          <w:b/>
          <w:bCs/>
        </w:rPr>
        <w:t xml:space="preserve"> Client</w:t>
      </w:r>
      <w:r w:rsidR="00495844" w:rsidRPr="00495844">
        <w:t xml:space="preserve">: </w:t>
      </w:r>
      <w:r w:rsidR="00CC2A71">
        <w:tab/>
      </w:r>
      <w:r w:rsidR="00495844" w:rsidRPr="00495844">
        <w:t>„</w:t>
      </w:r>
      <w:proofErr w:type="spellStart"/>
      <w:r w:rsidR="00495844" w:rsidRPr="00495844">
        <w:t>Fat</w:t>
      </w:r>
      <w:proofErr w:type="spellEnd"/>
      <w:r w:rsidR="00495844" w:rsidRPr="00495844">
        <w:t xml:space="preserve"> Client“, der lokal auf dem System läuft.</w:t>
      </w:r>
    </w:p>
    <w:p w14:paraId="167B18EC" w14:textId="60C10F8A" w:rsidR="001A7E15" w:rsidRDefault="001A7E15" w:rsidP="00CC2A71">
      <w:pPr>
        <w:ind w:left="1985" w:hanging="1985"/>
      </w:pPr>
      <w:proofErr w:type="spellStart"/>
      <w:r w:rsidRPr="00CC2A71">
        <w:rPr>
          <w:b/>
          <w:bCs/>
        </w:rPr>
        <w:t>VSCode</w:t>
      </w:r>
      <w:proofErr w:type="spellEnd"/>
      <w:r w:rsidR="00495844" w:rsidRPr="00CC2A71">
        <w:rPr>
          <w:b/>
          <w:bCs/>
        </w:rPr>
        <w:t xml:space="preserve"> Extension</w:t>
      </w:r>
      <w:r w:rsidR="00495844">
        <w:t xml:space="preserve">: </w:t>
      </w:r>
      <w:r w:rsidR="00CC2A71">
        <w:tab/>
      </w:r>
      <w:r w:rsidR="00495844">
        <w:t xml:space="preserve">Im </w:t>
      </w:r>
      <w:r w:rsidR="00CC2A71">
        <w:t>Wesentlichen</w:t>
      </w:r>
      <w:r w:rsidR="00495844">
        <w:t xml:space="preserve"> vergleichbar mit dem normalen Client – aber im Rahmen von </w:t>
      </w:r>
      <w:proofErr w:type="spellStart"/>
      <w:r w:rsidR="00495844">
        <w:t>VSCode</w:t>
      </w:r>
      <w:proofErr w:type="spellEnd"/>
      <w:r w:rsidR="00495844">
        <w:t>. Diese Option werden wir verwenden.</w:t>
      </w:r>
    </w:p>
    <w:p w14:paraId="304BE155" w14:textId="6126C25C" w:rsidR="001A7E15" w:rsidRDefault="001A7E15" w:rsidP="001A7E15">
      <w:pPr>
        <w:pStyle w:val="berschrift1"/>
      </w:pPr>
      <w:r>
        <w:t>Voraussetzungen</w:t>
      </w:r>
    </w:p>
    <w:p w14:paraId="26FB3C35" w14:textId="14E6129E" w:rsidR="001A7E15" w:rsidRDefault="001A7E15" w:rsidP="001A7E15">
      <w:r>
        <w:t xml:space="preserve">Für unsere Lokale Nutzung im Rahmen </w:t>
      </w:r>
      <w:proofErr w:type="spellStart"/>
      <w:r>
        <w:t>VSCode</w:t>
      </w:r>
      <w:proofErr w:type="spellEnd"/>
      <w:r>
        <w:t xml:space="preserve"> benötigen wir natürlich </w:t>
      </w:r>
      <w:proofErr w:type="spellStart"/>
      <w:r>
        <w:t>VSCode</w:t>
      </w:r>
      <w:proofErr w:type="spellEnd"/>
      <w:r>
        <w:t xml:space="preserve">. Auf den Schulrechnern ist es bereits installiert, </w:t>
      </w:r>
      <w:proofErr w:type="gramStart"/>
      <w:r>
        <w:t>Zuhause</w:t>
      </w:r>
      <w:proofErr w:type="gramEnd"/>
      <w:r>
        <w:t xml:space="preserve"> hilft dieser Link weiter:</w:t>
      </w:r>
    </w:p>
    <w:p w14:paraId="4A117E6F" w14:textId="3FFD6298" w:rsidR="001A7E15" w:rsidRDefault="00BF1442" w:rsidP="001A7E15">
      <w:hyperlink r:id="rId11" w:history="1">
        <w:r w:rsidR="001A7E15" w:rsidRPr="002B674B">
          <w:rPr>
            <w:rStyle w:val="Hyperlink"/>
          </w:rPr>
          <w:t>https://code.visualstudio.com/docs/setup/windows</w:t>
        </w:r>
      </w:hyperlink>
    </w:p>
    <w:p w14:paraId="459656AD" w14:textId="75324438" w:rsidR="001A7E15" w:rsidRDefault="001A7E15" w:rsidP="001A7E15">
      <w:pPr>
        <w:pStyle w:val="berschrift1"/>
      </w:pPr>
      <w:r>
        <w:t xml:space="preserve">Installation Python mit </w:t>
      </w:r>
      <w:proofErr w:type="spellStart"/>
      <w:r>
        <w:t>Anaconda</w:t>
      </w:r>
      <w:proofErr w:type="spellEnd"/>
    </w:p>
    <w:p w14:paraId="23F09F94" w14:textId="3674FB7C" w:rsidR="001A7E15" w:rsidRDefault="00FA3019" w:rsidP="00FA3019">
      <w:r>
        <w:t>Wenn wir auf einem System sind, auf dem Python</w:t>
      </w:r>
      <w:r w:rsidR="00495844">
        <w:t xml:space="preserve"> noch nicht läuft</w:t>
      </w:r>
      <w:r>
        <w:t xml:space="preserve">, muss dieses nachträglich </w:t>
      </w:r>
      <w:r w:rsidR="00CC2A71">
        <w:t>installiert</w:t>
      </w:r>
      <w:r>
        <w:t xml:space="preserve"> werden. </w:t>
      </w:r>
      <w:r w:rsidR="005A7F25">
        <w:t xml:space="preserve">Die </w:t>
      </w:r>
      <w:r w:rsidR="00495844">
        <w:t xml:space="preserve">für die Nutzung des </w:t>
      </w:r>
      <w:r w:rsidR="00CC2A71">
        <w:t>„</w:t>
      </w:r>
      <w:proofErr w:type="spellStart"/>
      <w:r w:rsidR="00495844">
        <w:t>Jupyter</w:t>
      </w:r>
      <w:proofErr w:type="spellEnd"/>
      <w:r w:rsidR="00495844">
        <w:t xml:space="preserve"> Notebook</w:t>
      </w:r>
      <w:r w:rsidR="00CC2A71">
        <w:t>“</w:t>
      </w:r>
      <w:r w:rsidR="005A7F25">
        <w:t xml:space="preserve"> einfachste Art, Python auf dem System zu installieren ist das Softwarepakte „</w:t>
      </w:r>
      <w:proofErr w:type="spellStart"/>
      <w:r w:rsidR="005A7F25">
        <w:t>Anaconda</w:t>
      </w:r>
      <w:proofErr w:type="spellEnd"/>
      <w:r w:rsidR="005A7F25">
        <w:t>“:</w:t>
      </w:r>
    </w:p>
    <w:p w14:paraId="332E1C6D" w14:textId="0D25D1F5" w:rsidR="005A7F25" w:rsidRDefault="00BF1442" w:rsidP="001A7E15">
      <w:hyperlink r:id="rId12" w:anchor="Downloads" w:history="1">
        <w:r w:rsidR="005A7F25" w:rsidRPr="002B674B">
          <w:rPr>
            <w:rStyle w:val="Hyperlink"/>
          </w:rPr>
          <w:t>https://www.anaconda.com/products/distribution#Downloads</w:t>
        </w:r>
      </w:hyperlink>
    </w:p>
    <w:p w14:paraId="0114611B" w14:textId="6B4CFD8C" w:rsidR="005A7F25" w:rsidRDefault="005A7F25" w:rsidP="005A7F25">
      <w:pPr>
        <w:pStyle w:val="berschrift1"/>
      </w:pPr>
      <w:r>
        <w:t xml:space="preserve">Installation der notwendigen </w:t>
      </w:r>
      <w:proofErr w:type="spellStart"/>
      <w:r>
        <w:t>VSCode</w:t>
      </w:r>
      <w:proofErr w:type="spellEnd"/>
      <w:r>
        <w:t xml:space="preserve"> </w:t>
      </w:r>
      <w:proofErr w:type="spellStart"/>
      <w:r>
        <w:t>Extensions</w:t>
      </w:r>
      <w:proofErr w:type="spellEnd"/>
    </w:p>
    <w:p w14:paraId="03A7D77A" w14:textId="75F1D8EA" w:rsidR="00FA3019" w:rsidRPr="00FA3019" w:rsidRDefault="00FA3019" w:rsidP="00FA3019">
      <w:r>
        <w:t xml:space="preserve">Hier suchen wir die </w:t>
      </w:r>
      <w:proofErr w:type="spellStart"/>
      <w:r>
        <w:t>Jupyter</w:t>
      </w:r>
      <w:proofErr w:type="spellEnd"/>
      <w:r>
        <w:t xml:space="preserve"> Notebook Extension</w:t>
      </w:r>
      <w:r w:rsidR="00CC2A71">
        <w:t>...</w:t>
      </w:r>
    </w:p>
    <w:p w14:paraId="6BF779E7" w14:textId="100C7FCB" w:rsidR="00FA3019" w:rsidRDefault="00FA3019" w:rsidP="00FA3019"/>
    <w:p w14:paraId="4A8F3F60" w14:textId="5D508EC3" w:rsidR="00FA3019" w:rsidRDefault="00FA3019" w:rsidP="00FA3019">
      <w:r>
        <w:object w:dxaOrig="4290" w:dyaOrig="945" w14:anchorId="24030D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8pt;height:47.4pt" o:ole="">
            <v:imagedata r:id="rId13" o:title=""/>
          </v:shape>
          <o:OLEObject Type="Embed" ProgID="PBrush" ShapeID="_x0000_i1025" DrawAspect="Content" ObjectID="_1719831463" r:id="rId14"/>
        </w:object>
      </w:r>
    </w:p>
    <w:p w14:paraId="7681C41A" w14:textId="53D8B1A7" w:rsidR="00FA3019" w:rsidRDefault="00FA3019" w:rsidP="00FA3019"/>
    <w:p w14:paraId="3B24280A" w14:textId="32601274" w:rsidR="00FA3019" w:rsidRDefault="00FA3019" w:rsidP="00FA3019">
      <w:r>
        <w:t>… und installieren diese.</w:t>
      </w:r>
    </w:p>
    <w:p w14:paraId="2AB0C802" w14:textId="0ED50F6B" w:rsidR="00FA3019" w:rsidRDefault="00FA3019" w:rsidP="00FA3019"/>
    <w:p w14:paraId="1EBD28AE" w14:textId="7CA73902" w:rsidR="00FA3019" w:rsidRDefault="00495844" w:rsidP="00FA3019">
      <w:r>
        <w:t>Mitunter muss Python noch mit folgendem Kommando ergänzt werden:</w:t>
      </w:r>
    </w:p>
    <w:p w14:paraId="36430B85" w14:textId="77777777" w:rsidR="00495844" w:rsidRDefault="00495844" w:rsidP="00FA3019"/>
    <w:p w14:paraId="4F44A8E8" w14:textId="50B670F6" w:rsidR="00495844" w:rsidRDefault="00495844" w:rsidP="00495844">
      <w:pPr>
        <w:pStyle w:val="Code"/>
      </w:pPr>
      <w:r w:rsidRPr="00495844">
        <w:t>pip install ipykernel --upgrade</w:t>
      </w:r>
    </w:p>
    <w:p w14:paraId="3FEA5BB7" w14:textId="5A1B7DD2" w:rsidR="00FA3019" w:rsidRDefault="00FA3019" w:rsidP="00FA3019"/>
    <w:p w14:paraId="6BB6C205" w14:textId="4D58B391" w:rsidR="00CC2A71" w:rsidRDefault="00CC2A71" w:rsidP="00CC2A71">
      <w:pPr>
        <w:pStyle w:val="berschrift1"/>
      </w:pPr>
      <w:r>
        <w:t>Jupyter Notebook Files</w:t>
      </w:r>
    </w:p>
    <w:p w14:paraId="5EED95AB" w14:textId="533A337B" w:rsidR="00CC2A71" w:rsidRDefault="00CC2A71" w:rsidP="00CC2A71">
      <w:r>
        <w:t>Die Dateien enden mit *.ipynb (was vom Vorgänger IPython herrührt). Es handelt sich hier um JSON – formatierte Textdateien. Prinzipiell gibt es in diesen Dateien drei verschiedene Abschnittsbereiche:</w:t>
      </w:r>
    </w:p>
    <w:p w14:paraId="7AD5D178" w14:textId="73EFA0FD" w:rsidR="00CC2A71" w:rsidRDefault="00CC2A71" w:rsidP="00CC2A71">
      <w:pPr>
        <w:pStyle w:val="Listenabsatz"/>
        <w:numPr>
          <w:ilvl w:val="0"/>
          <w:numId w:val="23"/>
        </w:numPr>
      </w:pPr>
      <w:r>
        <w:t>Markdown</w:t>
      </w:r>
    </w:p>
    <w:p w14:paraId="4B000FF5" w14:textId="2654B7DF" w:rsidR="00CC2A71" w:rsidRDefault="00CC2A71" w:rsidP="00CC2A71">
      <w:pPr>
        <w:pStyle w:val="Listenabsatz"/>
        <w:numPr>
          <w:ilvl w:val="0"/>
          <w:numId w:val="23"/>
        </w:numPr>
      </w:pPr>
      <w:r>
        <w:t>Code</w:t>
      </w:r>
    </w:p>
    <w:p w14:paraId="1B1EADDF" w14:textId="7D7C40FD" w:rsidR="00CC2A71" w:rsidRDefault="00CC2A71" w:rsidP="00CC2A71">
      <w:pPr>
        <w:pStyle w:val="Listenabsatz"/>
        <w:numPr>
          <w:ilvl w:val="0"/>
          <w:numId w:val="23"/>
        </w:numPr>
      </w:pPr>
      <w:r>
        <w:t>Output</w:t>
      </w:r>
    </w:p>
    <w:p w14:paraId="22D63355" w14:textId="55735132" w:rsidR="00CC2A71" w:rsidRDefault="00CC2A71" w:rsidP="00CC2A71"/>
    <w:p w14:paraId="43FEDA82" w14:textId="18198D85" w:rsidR="00CC2A71" w:rsidRPr="00CC2A71" w:rsidRDefault="00CC2A71" w:rsidP="00CC2A71">
      <w:r>
        <w:t xml:space="preserve">Markdown Bereiche sind </w:t>
      </w:r>
      <w:r w:rsidR="00330AF0">
        <w:t xml:space="preserve">formatierte Textfelder, welche den LaTeX Konventionen entsprechen. Code ist ausführbarer Python Code, der mit dem Dreieck neben dem Feld gestartet wird. Das Besondere ist, dass die Variablen über die einzelnen Codebereiche ihre Gültigkeit behalten. Wenn wir also in einem Codeabschnitt eine Variable deklarieren und mit einem Wert belegen, danach einen Markupbereich haben und anschließend in einem neuen Codeabschnitt diese Variable nutzen, hat sie noch ihren zugewiesenen Wert. Die Ausgaben von Codebereichen sind entsprechende Output Felder.  </w:t>
      </w:r>
    </w:p>
    <w:sectPr w:rsidR="00CC2A71" w:rsidRPr="00CC2A71" w:rsidSect="00F15197">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5B1AC" w14:textId="77777777" w:rsidR="00E619E7" w:rsidRDefault="00E619E7" w:rsidP="00E60298">
      <w:r>
        <w:separator/>
      </w:r>
    </w:p>
  </w:endnote>
  <w:endnote w:type="continuationSeparator" w:id="0">
    <w:p w14:paraId="2049B0ED" w14:textId="77777777" w:rsidR="00E619E7" w:rsidRDefault="00E619E7" w:rsidP="00E60298">
      <w:r>
        <w:continuationSeparator/>
      </w:r>
    </w:p>
  </w:endnote>
  <w:endnote w:type="continuationNotice" w:id="1">
    <w:p w14:paraId="35AA37EB" w14:textId="77777777" w:rsidR="00E619E7" w:rsidRDefault="00E619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73D18" w14:textId="77777777" w:rsidR="00AB12AA" w:rsidRPr="00F0092B" w:rsidRDefault="00AB12AA" w:rsidP="00E7579A">
    <w:pPr>
      <w:pStyle w:val="Fuzeile"/>
    </w:pPr>
    <w:r>
      <w:t xml:space="preserve">Seite </w:t>
    </w:r>
    <w:r>
      <w:fldChar w:fldCharType="begin"/>
    </w:r>
    <w:r>
      <w:instrText xml:space="preserve"> PAGE  \* Arabic  \* MERGEFORMAT </w:instrText>
    </w:r>
    <w:r>
      <w:fldChar w:fldCharType="separate"/>
    </w:r>
    <w:r>
      <w:t>18</w:t>
    </w:r>
    <w:r>
      <w:fldChar w:fldCharType="end"/>
    </w:r>
    <w:r w:rsidRPr="001947B1">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2E078" w14:textId="77777777" w:rsidR="00AB12AA" w:rsidRPr="00D96CFD" w:rsidRDefault="00AB12AA" w:rsidP="00E7579A">
    <w:pPr>
      <w:pStyle w:val="Fuzeile"/>
    </w:pPr>
    <w:r>
      <w:tab/>
    </w:r>
    <w:r>
      <w:tab/>
      <w:t xml:space="preserve">Seite </w:t>
    </w:r>
    <w:r>
      <w:fldChar w:fldCharType="begin"/>
    </w:r>
    <w:r>
      <w:instrText xml:space="preserve"> PAGE  \* Arabic  \* MERGEFORMAT </w:instrText>
    </w:r>
    <w:r>
      <w:fldChar w:fldCharType="separate"/>
    </w:r>
    <w:r>
      <w:t>17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BEB84" w14:textId="41936EAE" w:rsidR="00AB12AA" w:rsidRPr="00F0092B" w:rsidRDefault="00AB12AA" w:rsidP="00E7579A">
    <w:pPr>
      <w:pStyle w:val="Fuzeile"/>
    </w:pPr>
    <w:r>
      <w:tab/>
    </w:r>
    <w:r w:rsidR="00BF1442">
      <w:fldChar w:fldCharType="begin"/>
    </w:r>
    <w:r w:rsidR="00BF1442">
      <w:instrText xml:space="preserve"> FILENAME   \* MERGEFORMAT </w:instrText>
    </w:r>
    <w:r w:rsidR="00BF1442">
      <w:fldChar w:fldCharType="separate"/>
    </w:r>
    <w:r w:rsidR="00BF1442">
      <w:t>01_InstallJupyterNotebook.docx</w:t>
    </w:r>
    <w:r w:rsidR="00BF1442">
      <w:fldChar w:fldCharType="end"/>
    </w:r>
    <w:r>
      <w:tab/>
      <w:t xml:space="preserve">Seite </w:t>
    </w:r>
    <w:r>
      <w:fldChar w:fldCharType="begin"/>
    </w:r>
    <w:r>
      <w:instrText xml:space="preserve"> PAGE  \* Arabic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4159C" w14:textId="77777777" w:rsidR="00E619E7" w:rsidRDefault="00E619E7" w:rsidP="00E60298">
      <w:r>
        <w:separator/>
      </w:r>
    </w:p>
  </w:footnote>
  <w:footnote w:type="continuationSeparator" w:id="0">
    <w:p w14:paraId="133609B2" w14:textId="77777777" w:rsidR="00E619E7" w:rsidRDefault="00E619E7" w:rsidP="00E60298">
      <w:r>
        <w:continuationSeparator/>
      </w:r>
    </w:p>
  </w:footnote>
  <w:footnote w:type="continuationNotice" w:id="1">
    <w:p w14:paraId="02617FDD" w14:textId="77777777" w:rsidR="00E619E7" w:rsidRDefault="00E619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3E2A1" w14:textId="05EA1537" w:rsidR="00AB12AA" w:rsidRPr="00313F1D" w:rsidRDefault="00BF1442" w:rsidP="00E7579A">
    <w:pPr>
      <w:pStyle w:val="Kopfzeile"/>
    </w:pPr>
    <w:sdt>
      <w:sdtPr>
        <w:alias w:val="Titel"/>
        <w:id w:val="147318036"/>
        <w:dataBinding w:prefixMappings="xmlns:ns0='http://purl.org/dc/elements/1.1/' xmlns:ns1='http://schemas.openxmlformats.org/package/2006/metadata/core-properties' " w:xpath="/ns1:coreProperties[1]/ns0:title[1]" w:storeItemID="{6C3C8BC8-F283-45AE-878A-BAB7291924A1}"/>
        <w:text/>
      </w:sdtPr>
      <w:sdtEndPr/>
      <w:sdtContent>
        <w:r w:rsidR="001A7E15">
          <w:t xml:space="preserve">Installation </w:t>
        </w:r>
        <w:proofErr w:type="spellStart"/>
        <w:r w:rsidR="001A7E15">
          <w:t>Jupyter</w:t>
        </w:r>
        <w:proofErr w:type="spellEnd"/>
        <w:r w:rsidR="001A7E15">
          <w:t xml:space="preserve"> Notebook</w:t>
        </w:r>
      </w:sdtContent>
    </w:sdt>
    <w:r w:rsidR="00AB12AA">
      <w:tab/>
    </w:r>
    <w:r w:rsidR="00AB12AA">
      <w:tab/>
    </w:r>
    <w:sdt>
      <w:sdtPr>
        <w:alias w:val="Kategorie"/>
        <w:id w:val="147318085"/>
        <w:dataBinding w:prefixMappings="xmlns:ns0='http://purl.org/dc/elements/1.1/' xmlns:ns1='http://schemas.openxmlformats.org/package/2006/metadata/core-properties' " w:xpath="/ns1:coreProperties[1]/ns1:category[1]" w:storeItemID="{6C3C8BC8-F283-45AE-878A-BAB7291924A1}"/>
        <w:text/>
      </w:sdtPr>
      <w:sdtEndPr/>
      <w:sdtContent>
        <w:r w:rsidR="00AB12AA">
          <w:t>Fach</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1C1DC" w14:textId="2F2A3FE9" w:rsidR="00AB12AA" w:rsidRPr="00313F1D" w:rsidRDefault="00BF1442" w:rsidP="00E7579A">
    <w:pPr>
      <w:pStyle w:val="Kopfzeile"/>
    </w:pPr>
    <w:sdt>
      <w:sdtPr>
        <w:alias w:val="Kategorie"/>
        <w:id w:val="147318089"/>
        <w:dataBinding w:prefixMappings="xmlns:ns0='http://purl.org/dc/elements/1.1/' xmlns:ns1='http://schemas.openxmlformats.org/package/2006/metadata/core-properties' " w:xpath="/ns1:coreProperties[1]/ns1:category[1]" w:storeItemID="{6C3C8BC8-F283-45AE-878A-BAB7291924A1}"/>
        <w:text/>
      </w:sdtPr>
      <w:sdtEndPr/>
      <w:sdtContent>
        <w:r w:rsidR="00AB12AA">
          <w:t>Fach</w:t>
        </w:r>
      </w:sdtContent>
    </w:sdt>
    <w:r w:rsidR="00AB12AA">
      <w:tab/>
    </w:r>
    <w:r w:rsidR="00AB12AA">
      <w:tab/>
    </w:r>
    <w:sdt>
      <w:sdtPr>
        <w:alias w:val="Titel"/>
        <w:id w:val="147318037"/>
        <w:dataBinding w:prefixMappings="xmlns:ns0='http://purl.org/dc/elements/1.1/' xmlns:ns1='http://schemas.openxmlformats.org/package/2006/metadata/core-properties' " w:xpath="/ns1:coreProperties[1]/ns0:title[1]" w:storeItemID="{6C3C8BC8-F283-45AE-878A-BAB7291924A1}"/>
        <w:text/>
      </w:sdtPr>
      <w:sdtEndPr/>
      <w:sdtContent>
        <w:r w:rsidR="001A7E15">
          <w:t xml:space="preserve">Installation </w:t>
        </w:r>
        <w:proofErr w:type="spellStart"/>
        <w:r w:rsidR="001A7E15">
          <w:t>Jupyter</w:t>
        </w:r>
        <w:proofErr w:type="spellEnd"/>
        <w:r w:rsidR="001A7E15">
          <w:t xml:space="preserve"> Notebook</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4943" w:type="pct"/>
      <w:tblCellMar>
        <w:top w:w="57" w:type="dxa"/>
        <w:left w:w="57" w:type="dxa"/>
        <w:bottom w:w="57" w:type="dxa"/>
        <w:right w:w="57" w:type="dxa"/>
      </w:tblCellMar>
      <w:tblLook w:val="01E0" w:firstRow="1" w:lastRow="1" w:firstColumn="1" w:lastColumn="1" w:noHBand="0" w:noVBand="0"/>
    </w:tblPr>
    <w:tblGrid>
      <w:gridCol w:w="1284"/>
      <w:gridCol w:w="4423"/>
      <w:gridCol w:w="1905"/>
      <w:gridCol w:w="1906"/>
    </w:tblGrid>
    <w:tr w:rsidR="00AB12AA" w:rsidRPr="00175DC3" w14:paraId="48A8D3E5" w14:textId="77777777" w:rsidTr="00E07F12">
      <w:trPr>
        <w:trHeight w:val="397"/>
      </w:trPr>
      <w:tc>
        <w:tcPr>
          <w:tcW w:w="590" w:type="pct"/>
          <w:vMerge w:val="restart"/>
          <w:vAlign w:val="center"/>
        </w:tcPr>
        <w:p w14:paraId="124CC16A" w14:textId="77777777" w:rsidR="00AB12AA" w:rsidRPr="00175DC3" w:rsidRDefault="00AB12AA" w:rsidP="00E07F12">
          <w:pPr>
            <w:jc w:val="center"/>
            <w:rPr>
              <w:rFonts w:asciiTheme="majorHAnsi" w:hAnsiTheme="majorHAnsi"/>
              <w:sz w:val="32"/>
              <w:szCs w:val="32"/>
            </w:rPr>
          </w:pPr>
          <w:r>
            <w:rPr>
              <w:rFonts w:asciiTheme="majorHAnsi" w:hAnsiTheme="majorHAnsi"/>
              <w:noProof/>
              <w:sz w:val="32"/>
              <w:szCs w:val="32"/>
            </w:rPr>
            <w:drawing>
              <wp:inline distT="0" distB="0" distL="0" distR="0" wp14:anchorId="6891D820" wp14:editId="3E1D220A">
                <wp:extent cx="720000" cy="649830"/>
                <wp:effectExtent l="19050" t="0" r="3900" b="0"/>
                <wp:docPr id="9" name="Grafik 8" descr="bs7-logo-g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7-logo-gross.png"/>
                        <pic:cNvPicPr/>
                      </pic:nvPicPr>
                      <pic:blipFill>
                        <a:blip r:embed="rId1"/>
                        <a:stretch>
                          <a:fillRect/>
                        </a:stretch>
                      </pic:blipFill>
                      <pic:spPr>
                        <a:xfrm>
                          <a:off x="0" y="0"/>
                          <a:ext cx="720000" cy="649830"/>
                        </a:xfrm>
                        <a:prstGeom prst="rect">
                          <a:avLst/>
                        </a:prstGeom>
                      </pic:spPr>
                    </pic:pic>
                  </a:graphicData>
                </a:graphic>
              </wp:inline>
            </w:drawing>
          </w:r>
        </w:p>
      </w:tc>
      <w:tc>
        <w:tcPr>
          <w:tcW w:w="3381" w:type="pct"/>
          <w:gridSpan w:val="2"/>
          <w:vAlign w:val="center"/>
        </w:tcPr>
        <w:p w14:paraId="25A4BE86" w14:textId="2FB49B7B" w:rsidR="00AB12AA" w:rsidRPr="00175DC3" w:rsidRDefault="00BF1442" w:rsidP="00F3310B">
          <w:pPr>
            <w:rPr>
              <w:rFonts w:asciiTheme="majorHAnsi" w:hAnsiTheme="majorHAnsi"/>
              <w:sz w:val="32"/>
              <w:szCs w:val="32"/>
            </w:rPr>
          </w:pPr>
          <w:sdt>
            <w:sdtPr>
              <w:rPr>
                <w:rFonts w:asciiTheme="majorHAnsi" w:hAnsiTheme="majorHAnsi"/>
                <w:sz w:val="32"/>
                <w:szCs w:val="32"/>
              </w:rPr>
              <w:alias w:val="Titel"/>
              <w:id w:val="147318017"/>
              <w:dataBinding w:prefixMappings="xmlns:ns0='http://purl.org/dc/elements/1.1/' xmlns:ns1='http://schemas.openxmlformats.org/package/2006/metadata/core-properties' " w:xpath="/ns1:coreProperties[1]/ns0:title[1]" w:storeItemID="{6C3C8BC8-F283-45AE-878A-BAB7291924A1}"/>
              <w:text/>
            </w:sdtPr>
            <w:sdtEndPr/>
            <w:sdtContent>
              <w:r w:rsidR="001A7E15">
                <w:rPr>
                  <w:rFonts w:asciiTheme="majorHAnsi" w:hAnsiTheme="majorHAnsi"/>
                  <w:sz w:val="32"/>
                  <w:szCs w:val="32"/>
                </w:rPr>
                <w:t xml:space="preserve">Installation </w:t>
              </w:r>
              <w:proofErr w:type="spellStart"/>
              <w:r w:rsidR="001A7E15">
                <w:rPr>
                  <w:rFonts w:asciiTheme="majorHAnsi" w:hAnsiTheme="majorHAnsi"/>
                  <w:sz w:val="32"/>
                  <w:szCs w:val="32"/>
                </w:rPr>
                <w:t>Jupyter</w:t>
              </w:r>
              <w:proofErr w:type="spellEnd"/>
              <w:r w:rsidR="001A7E15">
                <w:rPr>
                  <w:rFonts w:asciiTheme="majorHAnsi" w:hAnsiTheme="majorHAnsi"/>
                  <w:sz w:val="32"/>
                  <w:szCs w:val="32"/>
                </w:rPr>
                <w:t xml:space="preserve"> Notebook</w:t>
              </w:r>
            </w:sdtContent>
          </w:sdt>
        </w:p>
      </w:tc>
      <w:tc>
        <w:tcPr>
          <w:tcW w:w="1029" w:type="pct"/>
          <w:vAlign w:val="center"/>
        </w:tcPr>
        <w:p w14:paraId="3C2DEB4E" w14:textId="77777777" w:rsidR="00AB12AA" w:rsidRPr="00BB78A9" w:rsidRDefault="00BF1442" w:rsidP="00F3310B">
          <w:pPr>
            <w:rPr>
              <w:rFonts w:asciiTheme="majorHAnsi" w:hAnsiTheme="majorHAnsi"/>
              <w:szCs w:val="22"/>
            </w:rPr>
          </w:pPr>
          <w:sdt>
            <w:sdtPr>
              <w:rPr>
                <w:rFonts w:asciiTheme="majorHAnsi" w:hAnsiTheme="majorHAnsi"/>
              </w:rPr>
              <w:alias w:val="Kategorie"/>
              <w:id w:val="147318027"/>
              <w:dataBinding w:prefixMappings="xmlns:ns0='http://purl.org/dc/elements/1.1/' xmlns:ns1='http://schemas.openxmlformats.org/package/2006/metadata/core-properties' " w:xpath="/ns1:coreProperties[1]/ns1:category[1]" w:storeItemID="{6C3C8BC8-F283-45AE-878A-BAB7291924A1}"/>
              <w:text/>
            </w:sdtPr>
            <w:sdtEndPr/>
            <w:sdtContent>
              <w:r w:rsidR="00AB12AA">
                <w:rPr>
                  <w:rFonts w:asciiTheme="majorHAnsi" w:hAnsiTheme="majorHAnsi"/>
                  <w:szCs w:val="22"/>
                </w:rPr>
                <w:t>Fach</w:t>
              </w:r>
            </w:sdtContent>
          </w:sdt>
        </w:p>
      </w:tc>
    </w:tr>
    <w:tr w:rsidR="00AB12AA" w:rsidRPr="00175DC3" w14:paraId="451CA63C" w14:textId="77777777" w:rsidTr="002B32AA">
      <w:trPr>
        <w:trHeight w:val="567"/>
      </w:trPr>
      <w:tc>
        <w:tcPr>
          <w:tcW w:w="590" w:type="pct"/>
          <w:vMerge/>
        </w:tcPr>
        <w:p w14:paraId="0FD5D9C0" w14:textId="77777777" w:rsidR="00AB12AA" w:rsidRPr="00175DC3" w:rsidRDefault="00AB12AA" w:rsidP="00175DC3">
          <w:pPr>
            <w:rPr>
              <w:rFonts w:asciiTheme="majorHAnsi" w:hAnsiTheme="majorHAnsi"/>
            </w:rPr>
          </w:pPr>
        </w:p>
      </w:tc>
      <w:tc>
        <w:tcPr>
          <w:tcW w:w="2352" w:type="pct"/>
          <w:vAlign w:val="bottom"/>
        </w:tcPr>
        <w:p w14:paraId="1A0F6143" w14:textId="77777777" w:rsidR="00AB12AA" w:rsidRPr="003A0D1C" w:rsidRDefault="00AB12AA" w:rsidP="00175DC3">
          <w:pPr>
            <w:rPr>
              <w:rFonts w:asciiTheme="majorHAnsi" w:hAnsiTheme="majorHAnsi"/>
              <w:sz w:val="18"/>
              <w:szCs w:val="18"/>
            </w:rPr>
          </w:pPr>
          <w:r w:rsidRPr="003A0D1C">
            <w:rPr>
              <w:rFonts w:asciiTheme="majorHAnsi" w:hAnsiTheme="majorHAnsi"/>
              <w:sz w:val="18"/>
              <w:szCs w:val="18"/>
            </w:rPr>
            <w:t>Name</w:t>
          </w:r>
        </w:p>
      </w:tc>
      <w:tc>
        <w:tcPr>
          <w:tcW w:w="1029" w:type="pct"/>
          <w:vAlign w:val="bottom"/>
        </w:tcPr>
        <w:p w14:paraId="5B12F7E4" w14:textId="77777777" w:rsidR="00AB12AA" w:rsidRPr="003A0D1C" w:rsidRDefault="00AB12AA" w:rsidP="00175DC3">
          <w:pPr>
            <w:rPr>
              <w:rFonts w:asciiTheme="majorHAnsi" w:hAnsiTheme="majorHAnsi"/>
              <w:sz w:val="18"/>
              <w:szCs w:val="18"/>
            </w:rPr>
          </w:pPr>
          <w:r w:rsidRPr="003A0D1C">
            <w:rPr>
              <w:rFonts w:asciiTheme="majorHAnsi" w:hAnsiTheme="majorHAnsi"/>
              <w:sz w:val="18"/>
              <w:szCs w:val="18"/>
            </w:rPr>
            <w:t>Klasse</w:t>
          </w:r>
        </w:p>
      </w:tc>
      <w:tc>
        <w:tcPr>
          <w:tcW w:w="1029" w:type="pct"/>
          <w:vAlign w:val="bottom"/>
        </w:tcPr>
        <w:p w14:paraId="01BCDAA5" w14:textId="77777777" w:rsidR="00AB12AA" w:rsidRPr="003A0D1C" w:rsidRDefault="00AB12AA" w:rsidP="00175DC3">
          <w:pPr>
            <w:rPr>
              <w:rFonts w:asciiTheme="majorHAnsi" w:hAnsiTheme="majorHAnsi"/>
              <w:sz w:val="18"/>
              <w:szCs w:val="18"/>
            </w:rPr>
          </w:pPr>
          <w:r w:rsidRPr="003A0D1C">
            <w:rPr>
              <w:rFonts w:asciiTheme="majorHAnsi" w:hAnsiTheme="majorHAnsi"/>
              <w:sz w:val="18"/>
              <w:szCs w:val="18"/>
            </w:rPr>
            <w:t>Datum</w:t>
          </w:r>
        </w:p>
      </w:tc>
    </w:tr>
  </w:tbl>
  <w:p w14:paraId="772231C6" w14:textId="77777777" w:rsidR="00AB12AA" w:rsidRDefault="00AB12AA" w:rsidP="00465B8C">
    <w:pPr>
      <w:pStyle w:val="Kopfzeil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7B83F67"/>
    <w:multiLevelType w:val="hybridMultilevel"/>
    <w:tmpl w:val="62AE4AD6"/>
    <w:lvl w:ilvl="0" w:tplc="71F8ACCA">
      <w:start w:val="1"/>
      <w:numFmt w:val="bullet"/>
      <w:pStyle w:val="Liste1"/>
      <w:lvlText w:val=""/>
      <w:lvlJc w:val="left"/>
      <w:pPr>
        <w:ind w:left="36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6D3887"/>
    <w:multiLevelType w:val="hybridMultilevel"/>
    <w:tmpl w:val="C9D6B9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30751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39D1C9A"/>
    <w:multiLevelType w:val="hybridMultilevel"/>
    <w:tmpl w:val="D2FC87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343FCE"/>
    <w:multiLevelType w:val="hybridMultilevel"/>
    <w:tmpl w:val="0F103B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E21BD5"/>
    <w:multiLevelType w:val="hybridMultilevel"/>
    <w:tmpl w:val="D23CCC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6717267"/>
    <w:multiLevelType w:val="hybridMultilevel"/>
    <w:tmpl w:val="47BC49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82E2F13"/>
    <w:multiLevelType w:val="hybridMultilevel"/>
    <w:tmpl w:val="893C2748"/>
    <w:lvl w:ilvl="0" w:tplc="1B3651AC">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653002"/>
    <w:multiLevelType w:val="hybridMultilevel"/>
    <w:tmpl w:val="D8140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500341"/>
    <w:multiLevelType w:val="hybridMultilevel"/>
    <w:tmpl w:val="137619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9A0839"/>
    <w:multiLevelType w:val="hybridMultilevel"/>
    <w:tmpl w:val="3E5CE0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B2E4DDA"/>
    <w:multiLevelType w:val="hybridMultilevel"/>
    <w:tmpl w:val="C7DCDF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6633CEA"/>
    <w:multiLevelType w:val="hybridMultilevel"/>
    <w:tmpl w:val="17EC03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0537E93"/>
    <w:multiLevelType w:val="hybridMultilevel"/>
    <w:tmpl w:val="4FE8E2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12A2C50"/>
    <w:multiLevelType w:val="hybridMultilevel"/>
    <w:tmpl w:val="673A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61670BB"/>
    <w:multiLevelType w:val="hybridMultilevel"/>
    <w:tmpl w:val="041056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CD954FA"/>
    <w:multiLevelType w:val="hybridMultilevel"/>
    <w:tmpl w:val="9FBA18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EAC55A2"/>
    <w:multiLevelType w:val="hybridMultilevel"/>
    <w:tmpl w:val="A4EECD9A"/>
    <w:lvl w:ilvl="0" w:tplc="01C2A824">
      <w:start w:val="1"/>
      <w:numFmt w:val="bullet"/>
      <w:pStyle w:val="Liste2"/>
      <w:lvlText w:val=""/>
      <w:lvlJc w:val="left"/>
      <w:pPr>
        <w:ind w:left="644" w:hanging="360"/>
      </w:pPr>
      <w:rPr>
        <w:rFonts w:ascii="Wingdings" w:hAnsi="Wingdings"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E14768B"/>
    <w:multiLevelType w:val="hybridMultilevel"/>
    <w:tmpl w:val="65CCA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96759A8"/>
    <w:multiLevelType w:val="hybridMultilevel"/>
    <w:tmpl w:val="692E87C0"/>
    <w:lvl w:ilvl="0" w:tplc="DDE062AA">
      <w:start w:val="1"/>
      <w:numFmt w:val="bullet"/>
      <w:pStyle w:val="Auftrag1"/>
      <w:lvlText w:val=""/>
      <w:lvlJc w:val="left"/>
      <w:pPr>
        <w:ind w:left="36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6F42F2A"/>
    <w:multiLevelType w:val="hybridMultilevel"/>
    <w:tmpl w:val="3D8A51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F326E49"/>
    <w:multiLevelType w:val="hybridMultilevel"/>
    <w:tmpl w:val="6CDA3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38009236">
    <w:abstractNumId w:val="3"/>
  </w:num>
  <w:num w:numId="2" w16cid:durableId="1529365715">
    <w:abstractNumId w:val="1"/>
  </w:num>
  <w:num w:numId="3" w16cid:durableId="1028407035">
    <w:abstractNumId w:val="18"/>
  </w:num>
  <w:num w:numId="4" w16cid:durableId="2101562285">
    <w:abstractNumId w:val="20"/>
  </w:num>
  <w:num w:numId="5" w16cid:durableId="2099862346">
    <w:abstractNumId w:val="17"/>
  </w:num>
  <w:num w:numId="6" w16cid:durableId="1057897144">
    <w:abstractNumId w:val="0"/>
  </w:num>
  <w:num w:numId="7" w16cid:durableId="1000961595">
    <w:abstractNumId w:val="12"/>
  </w:num>
  <w:num w:numId="8" w16cid:durableId="650909292">
    <w:abstractNumId w:val="14"/>
  </w:num>
  <w:num w:numId="9" w16cid:durableId="161941061">
    <w:abstractNumId w:val="21"/>
  </w:num>
  <w:num w:numId="10" w16cid:durableId="1671955021">
    <w:abstractNumId w:val="5"/>
  </w:num>
  <w:num w:numId="11" w16cid:durableId="1551184109">
    <w:abstractNumId w:val="19"/>
  </w:num>
  <w:num w:numId="12" w16cid:durableId="658658643">
    <w:abstractNumId w:val="13"/>
  </w:num>
  <w:num w:numId="13" w16cid:durableId="890313315">
    <w:abstractNumId w:val="16"/>
  </w:num>
  <w:num w:numId="14" w16cid:durableId="996692682">
    <w:abstractNumId w:val="11"/>
  </w:num>
  <w:num w:numId="15" w16cid:durableId="1154833832">
    <w:abstractNumId w:val="15"/>
  </w:num>
  <w:num w:numId="16" w16cid:durableId="1115639320">
    <w:abstractNumId w:val="22"/>
  </w:num>
  <w:num w:numId="17" w16cid:durableId="2086760349">
    <w:abstractNumId w:val="6"/>
  </w:num>
  <w:num w:numId="18" w16cid:durableId="642464782">
    <w:abstractNumId w:val="4"/>
  </w:num>
  <w:num w:numId="19" w16cid:durableId="350494209">
    <w:abstractNumId w:val="10"/>
  </w:num>
  <w:num w:numId="20" w16cid:durableId="1143084541">
    <w:abstractNumId w:val="2"/>
  </w:num>
  <w:num w:numId="21" w16cid:durableId="695276795">
    <w:abstractNumId w:val="8"/>
  </w:num>
  <w:num w:numId="22" w16cid:durableId="1996949416">
    <w:abstractNumId w:val="7"/>
  </w:num>
  <w:num w:numId="23" w16cid:durableId="1383288868">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bordersDoNotSurroundFooter/>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evenAndOddHeaders/>
  <w:drawingGridHorizontalSpacing w:val="110"/>
  <w:drawingGridVerticalSpacing w:val="284"/>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8E6"/>
    <w:rsid w:val="00001799"/>
    <w:rsid w:val="000046B4"/>
    <w:rsid w:val="00005299"/>
    <w:rsid w:val="000055E6"/>
    <w:rsid w:val="00007040"/>
    <w:rsid w:val="00007160"/>
    <w:rsid w:val="000075DB"/>
    <w:rsid w:val="00012E17"/>
    <w:rsid w:val="000141E6"/>
    <w:rsid w:val="00021AF6"/>
    <w:rsid w:val="00021C3A"/>
    <w:rsid w:val="000224EF"/>
    <w:rsid w:val="0002654C"/>
    <w:rsid w:val="00035388"/>
    <w:rsid w:val="00043DA2"/>
    <w:rsid w:val="00044A2D"/>
    <w:rsid w:val="00046A64"/>
    <w:rsid w:val="0004776E"/>
    <w:rsid w:val="000512A8"/>
    <w:rsid w:val="000609FE"/>
    <w:rsid w:val="00062CE4"/>
    <w:rsid w:val="00063EE5"/>
    <w:rsid w:val="00065887"/>
    <w:rsid w:val="00065E1C"/>
    <w:rsid w:val="000667B8"/>
    <w:rsid w:val="00067CD2"/>
    <w:rsid w:val="0007020F"/>
    <w:rsid w:val="000717CE"/>
    <w:rsid w:val="00072411"/>
    <w:rsid w:val="00072EA3"/>
    <w:rsid w:val="00075761"/>
    <w:rsid w:val="00075C13"/>
    <w:rsid w:val="000774DE"/>
    <w:rsid w:val="00077E66"/>
    <w:rsid w:val="0008020B"/>
    <w:rsid w:val="0008037D"/>
    <w:rsid w:val="00081A3C"/>
    <w:rsid w:val="00082C68"/>
    <w:rsid w:val="000865F5"/>
    <w:rsid w:val="0009389C"/>
    <w:rsid w:val="00094833"/>
    <w:rsid w:val="000A1A01"/>
    <w:rsid w:val="000A3318"/>
    <w:rsid w:val="000A3870"/>
    <w:rsid w:val="000A56A9"/>
    <w:rsid w:val="000B0675"/>
    <w:rsid w:val="000B18B6"/>
    <w:rsid w:val="000B2BE9"/>
    <w:rsid w:val="000B2E47"/>
    <w:rsid w:val="000B431F"/>
    <w:rsid w:val="000B4D9A"/>
    <w:rsid w:val="000B4EEF"/>
    <w:rsid w:val="000B77B5"/>
    <w:rsid w:val="000B7EF5"/>
    <w:rsid w:val="000C0EDC"/>
    <w:rsid w:val="000C2827"/>
    <w:rsid w:val="000C4485"/>
    <w:rsid w:val="000C5159"/>
    <w:rsid w:val="000C606B"/>
    <w:rsid w:val="000C7669"/>
    <w:rsid w:val="000D0FBC"/>
    <w:rsid w:val="000D5267"/>
    <w:rsid w:val="000D56C5"/>
    <w:rsid w:val="000E1537"/>
    <w:rsid w:val="000E2168"/>
    <w:rsid w:val="000E243B"/>
    <w:rsid w:val="000E31E4"/>
    <w:rsid w:val="000E5D51"/>
    <w:rsid w:val="000E6F9C"/>
    <w:rsid w:val="000F0833"/>
    <w:rsid w:val="000F3C32"/>
    <w:rsid w:val="000F71BC"/>
    <w:rsid w:val="00100633"/>
    <w:rsid w:val="001058D5"/>
    <w:rsid w:val="0010652D"/>
    <w:rsid w:val="001109CA"/>
    <w:rsid w:val="00114870"/>
    <w:rsid w:val="00116EF3"/>
    <w:rsid w:val="001177A4"/>
    <w:rsid w:val="00117F54"/>
    <w:rsid w:val="00120023"/>
    <w:rsid w:val="00124D71"/>
    <w:rsid w:val="00126005"/>
    <w:rsid w:val="00132085"/>
    <w:rsid w:val="0013419E"/>
    <w:rsid w:val="0013590C"/>
    <w:rsid w:val="00145CE9"/>
    <w:rsid w:val="00147629"/>
    <w:rsid w:val="00147BF8"/>
    <w:rsid w:val="001547D4"/>
    <w:rsid w:val="00156D72"/>
    <w:rsid w:val="001579AA"/>
    <w:rsid w:val="00157D2B"/>
    <w:rsid w:val="0016568C"/>
    <w:rsid w:val="001661F6"/>
    <w:rsid w:val="00172CA8"/>
    <w:rsid w:val="00172F66"/>
    <w:rsid w:val="001746E5"/>
    <w:rsid w:val="00175DC3"/>
    <w:rsid w:val="00180D96"/>
    <w:rsid w:val="00181712"/>
    <w:rsid w:val="00182D9D"/>
    <w:rsid w:val="001843DA"/>
    <w:rsid w:val="00186CD6"/>
    <w:rsid w:val="00187183"/>
    <w:rsid w:val="001947B1"/>
    <w:rsid w:val="001A3656"/>
    <w:rsid w:val="001A55A2"/>
    <w:rsid w:val="001A5C04"/>
    <w:rsid w:val="001A7382"/>
    <w:rsid w:val="001A7E15"/>
    <w:rsid w:val="001C09A5"/>
    <w:rsid w:val="001C0F23"/>
    <w:rsid w:val="001C2F64"/>
    <w:rsid w:val="001C34EE"/>
    <w:rsid w:val="001C37BE"/>
    <w:rsid w:val="001C5587"/>
    <w:rsid w:val="001C5D24"/>
    <w:rsid w:val="001C67E3"/>
    <w:rsid w:val="001D00DF"/>
    <w:rsid w:val="001D0C30"/>
    <w:rsid w:val="001D5142"/>
    <w:rsid w:val="001D5437"/>
    <w:rsid w:val="001E06D0"/>
    <w:rsid w:val="001E0773"/>
    <w:rsid w:val="001E284A"/>
    <w:rsid w:val="001E435E"/>
    <w:rsid w:val="001E4FB1"/>
    <w:rsid w:val="001E6357"/>
    <w:rsid w:val="001E6CBC"/>
    <w:rsid w:val="001F1E0B"/>
    <w:rsid w:val="001F2215"/>
    <w:rsid w:val="001F4A81"/>
    <w:rsid w:val="001F54EA"/>
    <w:rsid w:val="00200C79"/>
    <w:rsid w:val="00200F3E"/>
    <w:rsid w:val="00202307"/>
    <w:rsid w:val="0020374E"/>
    <w:rsid w:val="002068BC"/>
    <w:rsid w:val="00207BBE"/>
    <w:rsid w:val="00211286"/>
    <w:rsid w:val="002123F7"/>
    <w:rsid w:val="00214F27"/>
    <w:rsid w:val="00216306"/>
    <w:rsid w:val="0021668C"/>
    <w:rsid w:val="00221111"/>
    <w:rsid w:val="00221A90"/>
    <w:rsid w:val="00225211"/>
    <w:rsid w:val="00226440"/>
    <w:rsid w:val="00227CB6"/>
    <w:rsid w:val="0023054A"/>
    <w:rsid w:val="00232AB5"/>
    <w:rsid w:val="00232B3E"/>
    <w:rsid w:val="00232C0D"/>
    <w:rsid w:val="00236086"/>
    <w:rsid w:val="0023625E"/>
    <w:rsid w:val="00241F33"/>
    <w:rsid w:val="00242C74"/>
    <w:rsid w:val="00242DAE"/>
    <w:rsid w:val="00243C5A"/>
    <w:rsid w:val="0024430A"/>
    <w:rsid w:val="00244A54"/>
    <w:rsid w:val="00247A64"/>
    <w:rsid w:val="00251FAE"/>
    <w:rsid w:val="00252248"/>
    <w:rsid w:val="002577F8"/>
    <w:rsid w:val="00257DDB"/>
    <w:rsid w:val="00260178"/>
    <w:rsid w:val="00260555"/>
    <w:rsid w:val="00261D29"/>
    <w:rsid w:val="00262028"/>
    <w:rsid w:val="00263F33"/>
    <w:rsid w:val="002667C8"/>
    <w:rsid w:val="00272E27"/>
    <w:rsid w:val="002735D6"/>
    <w:rsid w:val="00277E5A"/>
    <w:rsid w:val="0028029B"/>
    <w:rsid w:val="002805A2"/>
    <w:rsid w:val="00281CA8"/>
    <w:rsid w:val="0028308F"/>
    <w:rsid w:val="00283EB1"/>
    <w:rsid w:val="002861D6"/>
    <w:rsid w:val="00293698"/>
    <w:rsid w:val="002969C4"/>
    <w:rsid w:val="002A255E"/>
    <w:rsid w:val="002A2B2E"/>
    <w:rsid w:val="002A390A"/>
    <w:rsid w:val="002A59C1"/>
    <w:rsid w:val="002B056A"/>
    <w:rsid w:val="002B153D"/>
    <w:rsid w:val="002B32AA"/>
    <w:rsid w:val="002B4645"/>
    <w:rsid w:val="002B74CC"/>
    <w:rsid w:val="002C13D7"/>
    <w:rsid w:val="002C71DD"/>
    <w:rsid w:val="002C73D5"/>
    <w:rsid w:val="002D0DA6"/>
    <w:rsid w:val="002D1203"/>
    <w:rsid w:val="002D1C47"/>
    <w:rsid w:val="002D77BE"/>
    <w:rsid w:val="002E2C7F"/>
    <w:rsid w:val="002E38BF"/>
    <w:rsid w:val="002E6DCF"/>
    <w:rsid w:val="002F06F4"/>
    <w:rsid w:val="002F08DA"/>
    <w:rsid w:val="002F23FB"/>
    <w:rsid w:val="002F3AA5"/>
    <w:rsid w:val="002F5304"/>
    <w:rsid w:val="002F5CB0"/>
    <w:rsid w:val="002F6146"/>
    <w:rsid w:val="00302E0C"/>
    <w:rsid w:val="00305052"/>
    <w:rsid w:val="00305BB9"/>
    <w:rsid w:val="00307E68"/>
    <w:rsid w:val="0031263B"/>
    <w:rsid w:val="003131B5"/>
    <w:rsid w:val="00313F1D"/>
    <w:rsid w:val="00315F66"/>
    <w:rsid w:val="00320F7E"/>
    <w:rsid w:val="003223F6"/>
    <w:rsid w:val="00325591"/>
    <w:rsid w:val="00330AF0"/>
    <w:rsid w:val="003313A2"/>
    <w:rsid w:val="003366C7"/>
    <w:rsid w:val="00337E1C"/>
    <w:rsid w:val="003407FD"/>
    <w:rsid w:val="00341A36"/>
    <w:rsid w:val="0034393F"/>
    <w:rsid w:val="00343A39"/>
    <w:rsid w:val="00343BBF"/>
    <w:rsid w:val="00344126"/>
    <w:rsid w:val="00344665"/>
    <w:rsid w:val="003449E9"/>
    <w:rsid w:val="00345118"/>
    <w:rsid w:val="00352A02"/>
    <w:rsid w:val="003625CA"/>
    <w:rsid w:val="00363653"/>
    <w:rsid w:val="003641BE"/>
    <w:rsid w:val="00365AC2"/>
    <w:rsid w:val="003735DF"/>
    <w:rsid w:val="0037491C"/>
    <w:rsid w:val="00374B3F"/>
    <w:rsid w:val="003763CD"/>
    <w:rsid w:val="00377A92"/>
    <w:rsid w:val="00381F7B"/>
    <w:rsid w:val="00384B0E"/>
    <w:rsid w:val="00385079"/>
    <w:rsid w:val="00386EB7"/>
    <w:rsid w:val="00387AF9"/>
    <w:rsid w:val="003923FA"/>
    <w:rsid w:val="00392E82"/>
    <w:rsid w:val="003963E2"/>
    <w:rsid w:val="003A0639"/>
    <w:rsid w:val="003A06DB"/>
    <w:rsid w:val="003A0D1C"/>
    <w:rsid w:val="003A2458"/>
    <w:rsid w:val="003A3FA5"/>
    <w:rsid w:val="003A6756"/>
    <w:rsid w:val="003A6D80"/>
    <w:rsid w:val="003A7CE2"/>
    <w:rsid w:val="003B321C"/>
    <w:rsid w:val="003C0601"/>
    <w:rsid w:val="003C2E07"/>
    <w:rsid w:val="003C2FF8"/>
    <w:rsid w:val="003C75F4"/>
    <w:rsid w:val="003D0343"/>
    <w:rsid w:val="003D1629"/>
    <w:rsid w:val="003D305F"/>
    <w:rsid w:val="003D5279"/>
    <w:rsid w:val="003D681E"/>
    <w:rsid w:val="003E66EA"/>
    <w:rsid w:val="003E6EF7"/>
    <w:rsid w:val="003F014B"/>
    <w:rsid w:val="003F12AD"/>
    <w:rsid w:val="003F13A4"/>
    <w:rsid w:val="003F142D"/>
    <w:rsid w:val="003F393B"/>
    <w:rsid w:val="003F599D"/>
    <w:rsid w:val="00400B20"/>
    <w:rsid w:val="00401FC7"/>
    <w:rsid w:val="00403D85"/>
    <w:rsid w:val="00405D0E"/>
    <w:rsid w:val="00406778"/>
    <w:rsid w:val="0040743A"/>
    <w:rsid w:val="004101C6"/>
    <w:rsid w:val="004113C7"/>
    <w:rsid w:val="00412758"/>
    <w:rsid w:val="00412843"/>
    <w:rsid w:val="00412D40"/>
    <w:rsid w:val="00413FD1"/>
    <w:rsid w:val="00414C77"/>
    <w:rsid w:val="0041634E"/>
    <w:rsid w:val="0042014E"/>
    <w:rsid w:val="00430033"/>
    <w:rsid w:val="00432606"/>
    <w:rsid w:val="004331EC"/>
    <w:rsid w:val="00433982"/>
    <w:rsid w:val="0043473E"/>
    <w:rsid w:val="0043572A"/>
    <w:rsid w:val="0043671B"/>
    <w:rsid w:val="0043774D"/>
    <w:rsid w:val="00444E83"/>
    <w:rsid w:val="0044719D"/>
    <w:rsid w:val="004475E5"/>
    <w:rsid w:val="00447681"/>
    <w:rsid w:val="004476F7"/>
    <w:rsid w:val="0045643C"/>
    <w:rsid w:val="004602A2"/>
    <w:rsid w:val="00465B80"/>
    <w:rsid w:val="00465B8C"/>
    <w:rsid w:val="00466904"/>
    <w:rsid w:val="004705DE"/>
    <w:rsid w:val="00470FE4"/>
    <w:rsid w:val="00471290"/>
    <w:rsid w:val="0047186C"/>
    <w:rsid w:val="00471D51"/>
    <w:rsid w:val="0047580C"/>
    <w:rsid w:val="00477F69"/>
    <w:rsid w:val="00481FC3"/>
    <w:rsid w:val="004833EA"/>
    <w:rsid w:val="0048392A"/>
    <w:rsid w:val="00491830"/>
    <w:rsid w:val="00492962"/>
    <w:rsid w:val="00492A6C"/>
    <w:rsid w:val="00494DC4"/>
    <w:rsid w:val="00495693"/>
    <w:rsid w:val="00495844"/>
    <w:rsid w:val="004A249C"/>
    <w:rsid w:val="004A2D50"/>
    <w:rsid w:val="004A3C4D"/>
    <w:rsid w:val="004A3E2D"/>
    <w:rsid w:val="004A4451"/>
    <w:rsid w:val="004A4508"/>
    <w:rsid w:val="004B12DA"/>
    <w:rsid w:val="004B22F6"/>
    <w:rsid w:val="004B7E77"/>
    <w:rsid w:val="004C086B"/>
    <w:rsid w:val="004C36E9"/>
    <w:rsid w:val="004C3A42"/>
    <w:rsid w:val="004D3456"/>
    <w:rsid w:val="004D634D"/>
    <w:rsid w:val="004D6AF8"/>
    <w:rsid w:val="004D7180"/>
    <w:rsid w:val="004D72A9"/>
    <w:rsid w:val="004E147C"/>
    <w:rsid w:val="004E20B6"/>
    <w:rsid w:val="004E2F90"/>
    <w:rsid w:val="004E6D0B"/>
    <w:rsid w:val="004F1792"/>
    <w:rsid w:val="004F24E3"/>
    <w:rsid w:val="004F3B0C"/>
    <w:rsid w:val="004F3E77"/>
    <w:rsid w:val="004F4968"/>
    <w:rsid w:val="004F6300"/>
    <w:rsid w:val="00500323"/>
    <w:rsid w:val="00501261"/>
    <w:rsid w:val="00501308"/>
    <w:rsid w:val="00504E58"/>
    <w:rsid w:val="00506C1A"/>
    <w:rsid w:val="00510B4C"/>
    <w:rsid w:val="00510C69"/>
    <w:rsid w:val="00512D2D"/>
    <w:rsid w:val="00515477"/>
    <w:rsid w:val="005154CB"/>
    <w:rsid w:val="00515D45"/>
    <w:rsid w:val="00516735"/>
    <w:rsid w:val="00516D0C"/>
    <w:rsid w:val="00520F2F"/>
    <w:rsid w:val="00522CBB"/>
    <w:rsid w:val="00526348"/>
    <w:rsid w:val="005307C1"/>
    <w:rsid w:val="0053141E"/>
    <w:rsid w:val="005316A7"/>
    <w:rsid w:val="00535047"/>
    <w:rsid w:val="00537FFB"/>
    <w:rsid w:val="005407BA"/>
    <w:rsid w:val="00541162"/>
    <w:rsid w:val="00550107"/>
    <w:rsid w:val="005509AD"/>
    <w:rsid w:val="00560980"/>
    <w:rsid w:val="00561F2E"/>
    <w:rsid w:val="0056392E"/>
    <w:rsid w:val="00564616"/>
    <w:rsid w:val="005672D4"/>
    <w:rsid w:val="0057180E"/>
    <w:rsid w:val="00571ED8"/>
    <w:rsid w:val="00573D9A"/>
    <w:rsid w:val="005747D5"/>
    <w:rsid w:val="00575FCA"/>
    <w:rsid w:val="0057620A"/>
    <w:rsid w:val="0057766B"/>
    <w:rsid w:val="0058160A"/>
    <w:rsid w:val="00584E8F"/>
    <w:rsid w:val="0058746F"/>
    <w:rsid w:val="00587A55"/>
    <w:rsid w:val="005907E4"/>
    <w:rsid w:val="00593E64"/>
    <w:rsid w:val="005A21E0"/>
    <w:rsid w:val="005A23E3"/>
    <w:rsid w:val="005A2E74"/>
    <w:rsid w:val="005A4597"/>
    <w:rsid w:val="005A7990"/>
    <w:rsid w:val="005A7F25"/>
    <w:rsid w:val="005B37D6"/>
    <w:rsid w:val="005B4974"/>
    <w:rsid w:val="005B4DD5"/>
    <w:rsid w:val="005B51D8"/>
    <w:rsid w:val="005B70CA"/>
    <w:rsid w:val="005B766A"/>
    <w:rsid w:val="005C0951"/>
    <w:rsid w:val="005C1053"/>
    <w:rsid w:val="005C19FE"/>
    <w:rsid w:val="005C4E1E"/>
    <w:rsid w:val="005C6F99"/>
    <w:rsid w:val="005C7AD5"/>
    <w:rsid w:val="005D1770"/>
    <w:rsid w:val="005D2500"/>
    <w:rsid w:val="005D4EC6"/>
    <w:rsid w:val="005D7084"/>
    <w:rsid w:val="005E27E7"/>
    <w:rsid w:val="005E3D6D"/>
    <w:rsid w:val="005E48C6"/>
    <w:rsid w:val="005F1AD3"/>
    <w:rsid w:val="005F257D"/>
    <w:rsid w:val="006015F0"/>
    <w:rsid w:val="00602088"/>
    <w:rsid w:val="00603F2B"/>
    <w:rsid w:val="00607293"/>
    <w:rsid w:val="00611499"/>
    <w:rsid w:val="00613BAD"/>
    <w:rsid w:val="006142AC"/>
    <w:rsid w:val="0061443E"/>
    <w:rsid w:val="00617251"/>
    <w:rsid w:val="00620257"/>
    <w:rsid w:val="006215DE"/>
    <w:rsid w:val="00621723"/>
    <w:rsid w:val="00625607"/>
    <w:rsid w:val="00626D49"/>
    <w:rsid w:val="006276C7"/>
    <w:rsid w:val="00627766"/>
    <w:rsid w:val="006327B1"/>
    <w:rsid w:val="00632D38"/>
    <w:rsid w:val="006334BB"/>
    <w:rsid w:val="00635793"/>
    <w:rsid w:val="006404FA"/>
    <w:rsid w:val="00640A0F"/>
    <w:rsid w:val="00640CE3"/>
    <w:rsid w:val="00644A1B"/>
    <w:rsid w:val="00644EBF"/>
    <w:rsid w:val="00645393"/>
    <w:rsid w:val="006464AD"/>
    <w:rsid w:val="006476E4"/>
    <w:rsid w:val="00653193"/>
    <w:rsid w:val="00654EC0"/>
    <w:rsid w:val="00656678"/>
    <w:rsid w:val="0066007F"/>
    <w:rsid w:val="00663282"/>
    <w:rsid w:val="00665AF5"/>
    <w:rsid w:val="006724C5"/>
    <w:rsid w:val="00673EED"/>
    <w:rsid w:val="006763C0"/>
    <w:rsid w:val="006763EA"/>
    <w:rsid w:val="0068088F"/>
    <w:rsid w:val="00680A9B"/>
    <w:rsid w:val="00681124"/>
    <w:rsid w:val="00687D40"/>
    <w:rsid w:val="006928D9"/>
    <w:rsid w:val="00696B87"/>
    <w:rsid w:val="00696DA9"/>
    <w:rsid w:val="00696EDB"/>
    <w:rsid w:val="006A0064"/>
    <w:rsid w:val="006A327D"/>
    <w:rsid w:val="006A401E"/>
    <w:rsid w:val="006A4028"/>
    <w:rsid w:val="006A5EF5"/>
    <w:rsid w:val="006A5F14"/>
    <w:rsid w:val="006A78C8"/>
    <w:rsid w:val="006B0474"/>
    <w:rsid w:val="006B1A30"/>
    <w:rsid w:val="006B6473"/>
    <w:rsid w:val="006B79B7"/>
    <w:rsid w:val="006C366B"/>
    <w:rsid w:val="006C5882"/>
    <w:rsid w:val="006D294B"/>
    <w:rsid w:val="006D4573"/>
    <w:rsid w:val="006D45F8"/>
    <w:rsid w:val="006D5FFF"/>
    <w:rsid w:val="006D77FB"/>
    <w:rsid w:val="006D79D1"/>
    <w:rsid w:val="006E0388"/>
    <w:rsid w:val="006E2FE1"/>
    <w:rsid w:val="006E30DE"/>
    <w:rsid w:val="006E3327"/>
    <w:rsid w:val="006E3577"/>
    <w:rsid w:val="006E3C93"/>
    <w:rsid w:val="006E40C3"/>
    <w:rsid w:val="006E77B6"/>
    <w:rsid w:val="006F179E"/>
    <w:rsid w:val="006F22F4"/>
    <w:rsid w:val="006F48DD"/>
    <w:rsid w:val="006F5B6E"/>
    <w:rsid w:val="006F63A7"/>
    <w:rsid w:val="006F7636"/>
    <w:rsid w:val="006F7A26"/>
    <w:rsid w:val="00700156"/>
    <w:rsid w:val="007016A4"/>
    <w:rsid w:val="00703570"/>
    <w:rsid w:val="007049FF"/>
    <w:rsid w:val="0071358D"/>
    <w:rsid w:val="00713C70"/>
    <w:rsid w:val="00717E5F"/>
    <w:rsid w:val="00720B62"/>
    <w:rsid w:val="00727350"/>
    <w:rsid w:val="00731A8B"/>
    <w:rsid w:val="007411DE"/>
    <w:rsid w:val="00742851"/>
    <w:rsid w:val="00743CB7"/>
    <w:rsid w:val="0074730B"/>
    <w:rsid w:val="0074786E"/>
    <w:rsid w:val="00751D3B"/>
    <w:rsid w:val="0075207B"/>
    <w:rsid w:val="00752B9E"/>
    <w:rsid w:val="007533A9"/>
    <w:rsid w:val="00756BC5"/>
    <w:rsid w:val="00756EA1"/>
    <w:rsid w:val="00762BB4"/>
    <w:rsid w:val="00763C0B"/>
    <w:rsid w:val="00764747"/>
    <w:rsid w:val="0076505C"/>
    <w:rsid w:val="007657CE"/>
    <w:rsid w:val="007657E3"/>
    <w:rsid w:val="00766D29"/>
    <w:rsid w:val="00770276"/>
    <w:rsid w:val="007717A6"/>
    <w:rsid w:val="00773897"/>
    <w:rsid w:val="007753C2"/>
    <w:rsid w:val="0077737F"/>
    <w:rsid w:val="00780C8E"/>
    <w:rsid w:val="00780CDA"/>
    <w:rsid w:val="00783079"/>
    <w:rsid w:val="00784AB9"/>
    <w:rsid w:val="00785BF2"/>
    <w:rsid w:val="00791BFA"/>
    <w:rsid w:val="00794C13"/>
    <w:rsid w:val="00795541"/>
    <w:rsid w:val="00797143"/>
    <w:rsid w:val="007979CE"/>
    <w:rsid w:val="007A235F"/>
    <w:rsid w:val="007A2FE8"/>
    <w:rsid w:val="007A4803"/>
    <w:rsid w:val="007A53B8"/>
    <w:rsid w:val="007B08E6"/>
    <w:rsid w:val="007B2FD0"/>
    <w:rsid w:val="007B33F1"/>
    <w:rsid w:val="007C11F2"/>
    <w:rsid w:val="007C1B92"/>
    <w:rsid w:val="007C3A06"/>
    <w:rsid w:val="007C3BD5"/>
    <w:rsid w:val="007D343B"/>
    <w:rsid w:val="007D4805"/>
    <w:rsid w:val="007E023B"/>
    <w:rsid w:val="007E0A8C"/>
    <w:rsid w:val="007E1A04"/>
    <w:rsid w:val="007F3461"/>
    <w:rsid w:val="007F46A1"/>
    <w:rsid w:val="007F69AF"/>
    <w:rsid w:val="007F6BDD"/>
    <w:rsid w:val="007F7AAD"/>
    <w:rsid w:val="00801522"/>
    <w:rsid w:val="0080231A"/>
    <w:rsid w:val="008063F4"/>
    <w:rsid w:val="00806FD7"/>
    <w:rsid w:val="00810340"/>
    <w:rsid w:val="008124A0"/>
    <w:rsid w:val="008148E0"/>
    <w:rsid w:val="00816E74"/>
    <w:rsid w:val="00823A2D"/>
    <w:rsid w:val="00823BC1"/>
    <w:rsid w:val="00826466"/>
    <w:rsid w:val="00830AB8"/>
    <w:rsid w:val="00831513"/>
    <w:rsid w:val="008315D5"/>
    <w:rsid w:val="00834E75"/>
    <w:rsid w:val="00837C4E"/>
    <w:rsid w:val="00840953"/>
    <w:rsid w:val="00840F5E"/>
    <w:rsid w:val="008437B6"/>
    <w:rsid w:val="008469AC"/>
    <w:rsid w:val="00847136"/>
    <w:rsid w:val="00851A61"/>
    <w:rsid w:val="00851BA4"/>
    <w:rsid w:val="00854C9E"/>
    <w:rsid w:val="008552CE"/>
    <w:rsid w:val="00855B23"/>
    <w:rsid w:val="008606F6"/>
    <w:rsid w:val="008624D2"/>
    <w:rsid w:val="00863348"/>
    <w:rsid w:val="00864C23"/>
    <w:rsid w:val="00865268"/>
    <w:rsid w:val="008656A2"/>
    <w:rsid w:val="008670A2"/>
    <w:rsid w:val="00871824"/>
    <w:rsid w:val="00874A7C"/>
    <w:rsid w:val="008755FB"/>
    <w:rsid w:val="00875B4A"/>
    <w:rsid w:val="008765DF"/>
    <w:rsid w:val="00877B0B"/>
    <w:rsid w:val="00880172"/>
    <w:rsid w:val="008812F5"/>
    <w:rsid w:val="00883B2C"/>
    <w:rsid w:val="00885A49"/>
    <w:rsid w:val="00885D2A"/>
    <w:rsid w:val="00886B6A"/>
    <w:rsid w:val="0088782C"/>
    <w:rsid w:val="0089050B"/>
    <w:rsid w:val="00891B33"/>
    <w:rsid w:val="008955E9"/>
    <w:rsid w:val="00896322"/>
    <w:rsid w:val="008967A2"/>
    <w:rsid w:val="008A1882"/>
    <w:rsid w:val="008A27C3"/>
    <w:rsid w:val="008A39A2"/>
    <w:rsid w:val="008A46C3"/>
    <w:rsid w:val="008A4770"/>
    <w:rsid w:val="008A68ED"/>
    <w:rsid w:val="008B7C5F"/>
    <w:rsid w:val="008C1EC5"/>
    <w:rsid w:val="008C1F28"/>
    <w:rsid w:val="008C256A"/>
    <w:rsid w:val="008C49EE"/>
    <w:rsid w:val="008C5C55"/>
    <w:rsid w:val="008D0ED0"/>
    <w:rsid w:val="008D27DD"/>
    <w:rsid w:val="008D4204"/>
    <w:rsid w:val="008D7C0F"/>
    <w:rsid w:val="008E0593"/>
    <w:rsid w:val="008E18D3"/>
    <w:rsid w:val="008E222B"/>
    <w:rsid w:val="008E3BA5"/>
    <w:rsid w:val="008E4398"/>
    <w:rsid w:val="008E4AD5"/>
    <w:rsid w:val="008E613E"/>
    <w:rsid w:val="008F4601"/>
    <w:rsid w:val="008F4926"/>
    <w:rsid w:val="008F532D"/>
    <w:rsid w:val="008F6033"/>
    <w:rsid w:val="008F6082"/>
    <w:rsid w:val="0090015A"/>
    <w:rsid w:val="00902676"/>
    <w:rsid w:val="00902E89"/>
    <w:rsid w:val="00910A07"/>
    <w:rsid w:val="009121FC"/>
    <w:rsid w:val="00914AA6"/>
    <w:rsid w:val="00914B6F"/>
    <w:rsid w:val="009159E8"/>
    <w:rsid w:val="00920E02"/>
    <w:rsid w:val="00921D4B"/>
    <w:rsid w:val="00922235"/>
    <w:rsid w:val="009237AA"/>
    <w:rsid w:val="00926538"/>
    <w:rsid w:val="0092721D"/>
    <w:rsid w:val="0092746D"/>
    <w:rsid w:val="00930FD2"/>
    <w:rsid w:val="00940384"/>
    <w:rsid w:val="00941C46"/>
    <w:rsid w:val="0094402D"/>
    <w:rsid w:val="00944876"/>
    <w:rsid w:val="00944BCC"/>
    <w:rsid w:val="00952773"/>
    <w:rsid w:val="009541A2"/>
    <w:rsid w:val="00954B9D"/>
    <w:rsid w:val="00956E61"/>
    <w:rsid w:val="00957EC3"/>
    <w:rsid w:val="0096166A"/>
    <w:rsid w:val="009619DB"/>
    <w:rsid w:val="009671EC"/>
    <w:rsid w:val="0096793C"/>
    <w:rsid w:val="00972438"/>
    <w:rsid w:val="009769D5"/>
    <w:rsid w:val="00981E23"/>
    <w:rsid w:val="00983319"/>
    <w:rsid w:val="00983894"/>
    <w:rsid w:val="00983E69"/>
    <w:rsid w:val="009867FF"/>
    <w:rsid w:val="00990EEE"/>
    <w:rsid w:val="00991013"/>
    <w:rsid w:val="00991046"/>
    <w:rsid w:val="0099129E"/>
    <w:rsid w:val="00993994"/>
    <w:rsid w:val="009949AD"/>
    <w:rsid w:val="0099542D"/>
    <w:rsid w:val="00996EFD"/>
    <w:rsid w:val="009A04BD"/>
    <w:rsid w:val="009A0F1E"/>
    <w:rsid w:val="009A5259"/>
    <w:rsid w:val="009A57CB"/>
    <w:rsid w:val="009A7387"/>
    <w:rsid w:val="009B675F"/>
    <w:rsid w:val="009B7AC2"/>
    <w:rsid w:val="009B7B31"/>
    <w:rsid w:val="009B7F24"/>
    <w:rsid w:val="009C1F57"/>
    <w:rsid w:val="009C5924"/>
    <w:rsid w:val="009C5D96"/>
    <w:rsid w:val="009D05B5"/>
    <w:rsid w:val="009D2133"/>
    <w:rsid w:val="009D25F7"/>
    <w:rsid w:val="009D5203"/>
    <w:rsid w:val="009D5D69"/>
    <w:rsid w:val="009D6313"/>
    <w:rsid w:val="009D66CB"/>
    <w:rsid w:val="009E0706"/>
    <w:rsid w:val="009E09A9"/>
    <w:rsid w:val="009E5DC5"/>
    <w:rsid w:val="009E6283"/>
    <w:rsid w:val="009E6D0D"/>
    <w:rsid w:val="009E73ED"/>
    <w:rsid w:val="009F22D7"/>
    <w:rsid w:val="009F33E6"/>
    <w:rsid w:val="009F404B"/>
    <w:rsid w:val="009F42BE"/>
    <w:rsid w:val="009F4315"/>
    <w:rsid w:val="009F57E9"/>
    <w:rsid w:val="009F6246"/>
    <w:rsid w:val="009F7FE7"/>
    <w:rsid w:val="00A00223"/>
    <w:rsid w:val="00A12345"/>
    <w:rsid w:val="00A1276C"/>
    <w:rsid w:val="00A1545C"/>
    <w:rsid w:val="00A17A63"/>
    <w:rsid w:val="00A20F5D"/>
    <w:rsid w:val="00A21499"/>
    <w:rsid w:val="00A23373"/>
    <w:rsid w:val="00A23C56"/>
    <w:rsid w:val="00A2516F"/>
    <w:rsid w:val="00A2661C"/>
    <w:rsid w:val="00A309A6"/>
    <w:rsid w:val="00A315B0"/>
    <w:rsid w:val="00A37558"/>
    <w:rsid w:val="00A40691"/>
    <w:rsid w:val="00A41038"/>
    <w:rsid w:val="00A61270"/>
    <w:rsid w:val="00A662F4"/>
    <w:rsid w:val="00A66E4E"/>
    <w:rsid w:val="00A70CD3"/>
    <w:rsid w:val="00A71140"/>
    <w:rsid w:val="00A727C3"/>
    <w:rsid w:val="00A74058"/>
    <w:rsid w:val="00A76343"/>
    <w:rsid w:val="00A82BAD"/>
    <w:rsid w:val="00A8355E"/>
    <w:rsid w:val="00A84D1D"/>
    <w:rsid w:val="00A85823"/>
    <w:rsid w:val="00A8645C"/>
    <w:rsid w:val="00A87ED9"/>
    <w:rsid w:val="00A914EB"/>
    <w:rsid w:val="00A94D2C"/>
    <w:rsid w:val="00AA37C9"/>
    <w:rsid w:val="00AA4933"/>
    <w:rsid w:val="00AA6507"/>
    <w:rsid w:val="00AA6FF5"/>
    <w:rsid w:val="00AB0DDD"/>
    <w:rsid w:val="00AB12AA"/>
    <w:rsid w:val="00AB1AB2"/>
    <w:rsid w:val="00AB335A"/>
    <w:rsid w:val="00AB45C9"/>
    <w:rsid w:val="00AB638D"/>
    <w:rsid w:val="00AB7184"/>
    <w:rsid w:val="00AC0F48"/>
    <w:rsid w:val="00AC1F43"/>
    <w:rsid w:val="00AC4B7E"/>
    <w:rsid w:val="00AD2E6D"/>
    <w:rsid w:val="00AD5611"/>
    <w:rsid w:val="00AD7417"/>
    <w:rsid w:val="00AD7D01"/>
    <w:rsid w:val="00AD7EEF"/>
    <w:rsid w:val="00AE45D5"/>
    <w:rsid w:val="00AF1C07"/>
    <w:rsid w:val="00AF3D6B"/>
    <w:rsid w:val="00B0219A"/>
    <w:rsid w:val="00B037F4"/>
    <w:rsid w:val="00B03F9C"/>
    <w:rsid w:val="00B0782A"/>
    <w:rsid w:val="00B12AD8"/>
    <w:rsid w:val="00B14145"/>
    <w:rsid w:val="00B164B6"/>
    <w:rsid w:val="00B21B32"/>
    <w:rsid w:val="00B23136"/>
    <w:rsid w:val="00B258C2"/>
    <w:rsid w:val="00B26CCC"/>
    <w:rsid w:val="00B27DD9"/>
    <w:rsid w:val="00B30E57"/>
    <w:rsid w:val="00B3125E"/>
    <w:rsid w:val="00B31F99"/>
    <w:rsid w:val="00B33AAC"/>
    <w:rsid w:val="00B34793"/>
    <w:rsid w:val="00B36EA7"/>
    <w:rsid w:val="00B43254"/>
    <w:rsid w:val="00B45CD8"/>
    <w:rsid w:val="00B46966"/>
    <w:rsid w:val="00B53C11"/>
    <w:rsid w:val="00B55170"/>
    <w:rsid w:val="00B5591B"/>
    <w:rsid w:val="00B57235"/>
    <w:rsid w:val="00B5744E"/>
    <w:rsid w:val="00B60F6E"/>
    <w:rsid w:val="00B6151D"/>
    <w:rsid w:val="00B667AA"/>
    <w:rsid w:val="00B67391"/>
    <w:rsid w:val="00B72E9E"/>
    <w:rsid w:val="00B768D3"/>
    <w:rsid w:val="00B77F76"/>
    <w:rsid w:val="00B83F88"/>
    <w:rsid w:val="00B8530C"/>
    <w:rsid w:val="00B8593F"/>
    <w:rsid w:val="00B870ED"/>
    <w:rsid w:val="00B90207"/>
    <w:rsid w:val="00B904E4"/>
    <w:rsid w:val="00B91105"/>
    <w:rsid w:val="00B91401"/>
    <w:rsid w:val="00B93D97"/>
    <w:rsid w:val="00B943B0"/>
    <w:rsid w:val="00B959E3"/>
    <w:rsid w:val="00B95F8D"/>
    <w:rsid w:val="00BA3335"/>
    <w:rsid w:val="00BA34B8"/>
    <w:rsid w:val="00BA3EBF"/>
    <w:rsid w:val="00BA62C5"/>
    <w:rsid w:val="00BA67CD"/>
    <w:rsid w:val="00BA7A48"/>
    <w:rsid w:val="00BA7E70"/>
    <w:rsid w:val="00BB00D8"/>
    <w:rsid w:val="00BB0878"/>
    <w:rsid w:val="00BB0C0B"/>
    <w:rsid w:val="00BB2863"/>
    <w:rsid w:val="00BB3BC3"/>
    <w:rsid w:val="00BB5107"/>
    <w:rsid w:val="00BB5C9E"/>
    <w:rsid w:val="00BB78A9"/>
    <w:rsid w:val="00BB7DD3"/>
    <w:rsid w:val="00BC33E6"/>
    <w:rsid w:val="00BD05BF"/>
    <w:rsid w:val="00BD0B74"/>
    <w:rsid w:val="00BD1FF0"/>
    <w:rsid w:val="00BD34C4"/>
    <w:rsid w:val="00BD5A95"/>
    <w:rsid w:val="00BD5C3E"/>
    <w:rsid w:val="00BD5E18"/>
    <w:rsid w:val="00BD6EC1"/>
    <w:rsid w:val="00BD72A6"/>
    <w:rsid w:val="00BE2975"/>
    <w:rsid w:val="00BF1442"/>
    <w:rsid w:val="00BF1467"/>
    <w:rsid w:val="00BF15C4"/>
    <w:rsid w:val="00BF175E"/>
    <w:rsid w:val="00BF1982"/>
    <w:rsid w:val="00BF26A1"/>
    <w:rsid w:val="00BF49DC"/>
    <w:rsid w:val="00C0091C"/>
    <w:rsid w:val="00C01F6A"/>
    <w:rsid w:val="00C0300D"/>
    <w:rsid w:val="00C039C1"/>
    <w:rsid w:val="00C07FFA"/>
    <w:rsid w:val="00C11D49"/>
    <w:rsid w:val="00C12A5B"/>
    <w:rsid w:val="00C215A5"/>
    <w:rsid w:val="00C21849"/>
    <w:rsid w:val="00C22C4E"/>
    <w:rsid w:val="00C22C9C"/>
    <w:rsid w:val="00C261EB"/>
    <w:rsid w:val="00C27186"/>
    <w:rsid w:val="00C30387"/>
    <w:rsid w:val="00C30A14"/>
    <w:rsid w:val="00C30D02"/>
    <w:rsid w:val="00C31F25"/>
    <w:rsid w:val="00C32D57"/>
    <w:rsid w:val="00C339A7"/>
    <w:rsid w:val="00C340F3"/>
    <w:rsid w:val="00C34127"/>
    <w:rsid w:val="00C360F1"/>
    <w:rsid w:val="00C403F1"/>
    <w:rsid w:val="00C41DFF"/>
    <w:rsid w:val="00C44A7F"/>
    <w:rsid w:val="00C50B17"/>
    <w:rsid w:val="00C517F5"/>
    <w:rsid w:val="00C539BE"/>
    <w:rsid w:val="00C5476E"/>
    <w:rsid w:val="00C54CAF"/>
    <w:rsid w:val="00C56964"/>
    <w:rsid w:val="00C60179"/>
    <w:rsid w:val="00C60C13"/>
    <w:rsid w:val="00C61840"/>
    <w:rsid w:val="00C63FD3"/>
    <w:rsid w:val="00C66C47"/>
    <w:rsid w:val="00C74599"/>
    <w:rsid w:val="00C7720A"/>
    <w:rsid w:val="00C77E66"/>
    <w:rsid w:val="00C81151"/>
    <w:rsid w:val="00C81309"/>
    <w:rsid w:val="00C830FD"/>
    <w:rsid w:val="00C86858"/>
    <w:rsid w:val="00C95DC0"/>
    <w:rsid w:val="00CA3814"/>
    <w:rsid w:val="00CA4E9D"/>
    <w:rsid w:val="00CA603E"/>
    <w:rsid w:val="00CB0878"/>
    <w:rsid w:val="00CB0F28"/>
    <w:rsid w:val="00CB10FF"/>
    <w:rsid w:val="00CB5BD9"/>
    <w:rsid w:val="00CB5C13"/>
    <w:rsid w:val="00CB6763"/>
    <w:rsid w:val="00CC0CFD"/>
    <w:rsid w:val="00CC1DED"/>
    <w:rsid w:val="00CC26DE"/>
    <w:rsid w:val="00CC2A71"/>
    <w:rsid w:val="00CC3671"/>
    <w:rsid w:val="00CC3E96"/>
    <w:rsid w:val="00CC7E94"/>
    <w:rsid w:val="00CD199E"/>
    <w:rsid w:val="00CD3E48"/>
    <w:rsid w:val="00CE2918"/>
    <w:rsid w:val="00CE36FB"/>
    <w:rsid w:val="00CE3DA4"/>
    <w:rsid w:val="00CE4EAC"/>
    <w:rsid w:val="00CE5DCB"/>
    <w:rsid w:val="00CE6D7F"/>
    <w:rsid w:val="00CE6E21"/>
    <w:rsid w:val="00CF2DAC"/>
    <w:rsid w:val="00CF3675"/>
    <w:rsid w:val="00CF4085"/>
    <w:rsid w:val="00CF5FA7"/>
    <w:rsid w:val="00CF65AA"/>
    <w:rsid w:val="00CF748F"/>
    <w:rsid w:val="00D06987"/>
    <w:rsid w:val="00D06FBF"/>
    <w:rsid w:val="00D11EEA"/>
    <w:rsid w:val="00D1614F"/>
    <w:rsid w:val="00D17329"/>
    <w:rsid w:val="00D20C7D"/>
    <w:rsid w:val="00D22899"/>
    <w:rsid w:val="00D2410D"/>
    <w:rsid w:val="00D2569C"/>
    <w:rsid w:val="00D259A6"/>
    <w:rsid w:val="00D26071"/>
    <w:rsid w:val="00D26771"/>
    <w:rsid w:val="00D320FC"/>
    <w:rsid w:val="00D33A09"/>
    <w:rsid w:val="00D346D6"/>
    <w:rsid w:val="00D34C73"/>
    <w:rsid w:val="00D34D22"/>
    <w:rsid w:val="00D355F6"/>
    <w:rsid w:val="00D376A6"/>
    <w:rsid w:val="00D40AB9"/>
    <w:rsid w:val="00D41FA4"/>
    <w:rsid w:val="00D4484F"/>
    <w:rsid w:val="00D44AED"/>
    <w:rsid w:val="00D44C30"/>
    <w:rsid w:val="00D471F3"/>
    <w:rsid w:val="00D52ABB"/>
    <w:rsid w:val="00D52C3B"/>
    <w:rsid w:val="00D57ABE"/>
    <w:rsid w:val="00D6187C"/>
    <w:rsid w:val="00D64CEC"/>
    <w:rsid w:val="00D72B6C"/>
    <w:rsid w:val="00D7371D"/>
    <w:rsid w:val="00D74532"/>
    <w:rsid w:val="00D7533E"/>
    <w:rsid w:val="00D757ED"/>
    <w:rsid w:val="00D764B6"/>
    <w:rsid w:val="00D77B00"/>
    <w:rsid w:val="00D81C49"/>
    <w:rsid w:val="00D83439"/>
    <w:rsid w:val="00D86B78"/>
    <w:rsid w:val="00D8731C"/>
    <w:rsid w:val="00D90B8C"/>
    <w:rsid w:val="00D91429"/>
    <w:rsid w:val="00D954B5"/>
    <w:rsid w:val="00D96CFD"/>
    <w:rsid w:val="00DA1E48"/>
    <w:rsid w:val="00DA36DD"/>
    <w:rsid w:val="00DA4520"/>
    <w:rsid w:val="00DA4E4D"/>
    <w:rsid w:val="00DB434F"/>
    <w:rsid w:val="00DB6D21"/>
    <w:rsid w:val="00DB7B06"/>
    <w:rsid w:val="00DC1AEE"/>
    <w:rsid w:val="00DC1F24"/>
    <w:rsid w:val="00DC2D5C"/>
    <w:rsid w:val="00DC3AAC"/>
    <w:rsid w:val="00DC5DA5"/>
    <w:rsid w:val="00DD5313"/>
    <w:rsid w:val="00DD5E53"/>
    <w:rsid w:val="00DE6763"/>
    <w:rsid w:val="00DF400F"/>
    <w:rsid w:val="00E02E04"/>
    <w:rsid w:val="00E04295"/>
    <w:rsid w:val="00E06487"/>
    <w:rsid w:val="00E06807"/>
    <w:rsid w:val="00E07F12"/>
    <w:rsid w:val="00E1027C"/>
    <w:rsid w:val="00E102F6"/>
    <w:rsid w:val="00E11ADC"/>
    <w:rsid w:val="00E1597B"/>
    <w:rsid w:val="00E21B7B"/>
    <w:rsid w:val="00E23838"/>
    <w:rsid w:val="00E23C1D"/>
    <w:rsid w:val="00E25C74"/>
    <w:rsid w:val="00E2732C"/>
    <w:rsid w:val="00E31361"/>
    <w:rsid w:val="00E314C7"/>
    <w:rsid w:val="00E31509"/>
    <w:rsid w:val="00E35DF1"/>
    <w:rsid w:val="00E3646B"/>
    <w:rsid w:val="00E4207F"/>
    <w:rsid w:val="00E42C8B"/>
    <w:rsid w:val="00E4414C"/>
    <w:rsid w:val="00E47AAC"/>
    <w:rsid w:val="00E517EE"/>
    <w:rsid w:val="00E5288F"/>
    <w:rsid w:val="00E52DCF"/>
    <w:rsid w:val="00E53B1E"/>
    <w:rsid w:val="00E553B0"/>
    <w:rsid w:val="00E56FE2"/>
    <w:rsid w:val="00E57115"/>
    <w:rsid w:val="00E57425"/>
    <w:rsid w:val="00E5792D"/>
    <w:rsid w:val="00E60298"/>
    <w:rsid w:val="00E619E7"/>
    <w:rsid w:val="00E62B9B"/>
    <w:rsid w:val="00E62EF0"/>
    <w:rsid w:val="00E63900"/>
    <w:rsid w:val="00E7289D"/>
    <w:rsid w:val="00E73FEB"/>
    <w:rsid w:val="00E7579A"/>
    <w:rsid w:val="00E75D28"/>
    <w:rsid w:val="00E75ED5"/>
    <w:rsid w:val="00E81E72"/>
    <w:rsid w:val="00E85B01"/>
    <w:rsid w:val="00E86A38"/>
    <w:rsid w:val="00E91DAD"/>
    <w:rsid w:val="00E941A2"/>
    <w:rsid w:val="00E94E20"/>
    <w:rsid w:val="00E95140"/>
    <w:rsid w:val="00E95B42"/>
    <w:rsid w:val="00E97AFA"/>
    <w:rsid w:val="00EA0B6A"/>
    <w:rsid w:val="00EA18B3"/>
    <w:rsid w:val="00EA2581"/>
    <w:rsid w:val="00EA53EE"/>
    <w:rsid w:val="00EB3AB0"/>
    <w:rsid w:val="00EB43D8"/>
    <w:rsid w:val="00EB644A"/>
    <w:rsid w:val="00EC3902"/>
    <w:rsid w:val="00EC59F1"/>
    <w:rsid w:val="00EC6AC2"/>
    <w:rsid w:val="00EC776C"/>
    <w:rsid w:val="00ED7DD1"/>
    <w:rsid w:val="00EE0322"/>
    <w:rsid w:val="00EE117A"/>
    <w:rsid w:val="00EE3B41"/>
    <w:rsid w:val="00EE689B"/>
    <w:rsid w:val="00EE7290"/>
    <w:rsid w:val="00EF08CA"/>
    <w:rsid w:val="00EF129A"/>
    <w:rsid w:val="00EF268D"/>
    <w:rsid w:val="00EF3598"/>
    <w:rsid w:val="00EF4446"/>
    <w:rsid w:val="00F0092B"/>
    <w:rsid w:val="00F0203A"/>
    <w:rsid w:val="00F023C6"/>
    <w:rsid w:val="00F053AB"/>
    <w:rsid w:val="00F056B8"/>
    <w:rsid w:val="00F05924"/>
    <w:rsid w:val="00F06191"/>
    <w:rsid w:val="00F06C8D"/>
    <w:rsid w:val="00F0710E"/>
    <w:rsid w:val="00F10D8B"/>
    <w:rsid w:val="00F117FD"/>
    <w:rsid w:val="00F15197"/>
    <w:rsid w:val="00F16D31"/>
    <w:rsid w:val="00F1768C"/>
    <w:rsid w:val="00F17F4A"/>
    <w:rsid w:val="00F20FFC"/>
    <w:rsid w:val="00F24F9D"/>
    <w:rsid w:val="00F255E2"/>
    <w:rsid w:val="00F25DE9"/>
    <w:rsid w:val="00F26461"/>
    <w:rsid w:val="00F27AED"/>
    <w:rsid w:val="00F27D49"/>
    <w:rsid w:val="00F31CD1"/>
    <w:rsid w:val="00F325B1"/>
    <w:rsid w:val="00F3310B"/>
    <w:rsid w:val="00F33ED3"/>
    <w:rsid w:val="00F34FB8"/>
    <w:rsid w:val="00F42399"/>
    <w:rsid w:val="00F44FC8"/>
    <w:rsid w:val="00F5092C"/>
    <w:rsid w:val="00F53C7C"/>
    <w:rsid w:val="00F549DD"/>
    <w:rsid w:val="00F54E20"/>
    <w:rsid w:val="00F55D74"/>
    <w:rsid w:val="00F61B5E"/>
    <w:rsid w:val="00F631B9"/>
    <w:rsid w:val="00F64F71"/>
    <w:rsid w:val="00F65686"/>
    <w:rsid w:val="00F703CB"/>
    <w:rsid w:val="00F709AE"/>
    <w:rsid w:val="00F724ED"/>
    <w:rsid w:val="00F75067"/>
    <w:rsid w:val="00F81A2E"/>
    <w:rsid w:val="00F83424"/>
    <w:rsid w:val="00F91084"/>
    <w:rsid w:val="00F92D63"/>
    <w:rsid w:val="00F94807"/>
    <w:rsid w:val="00F951EF"/>
    <w:rsid w:val="00FA2DE1"/>
    <w:rsid w:val="00FA3019"/>
    <w:rsid w:val="00FA6BC2"/>
    <w:rsid w:val="00FA7884"/>
    <w:rsid w:val="00FA7F3D"/>
    <w:rsid w:val="00FB0B4A"/>
    <w:rsid w:val="00FB121B"/>
    <w:rsid w:val="00FB1BE9"/>
    <w:rsid w:val="00FB1D16"/>
    <w:rsid w:val="00FB2E4F"/>
    <w:rsid w:val="00FB39B2"/>
    <w:rsid w:val="00FB489F"/>
    <w:rsid w:val="00FB4FCE"/>
    <w:rsid w:val="00FB5FB4"/>
    <w:rsid w:val="00FB6D09"/>
    <w:rsid w:val="00FC0E4D"/>
    <w:rsid w:val="00FC195D"/>
    <w:rsid w:val="00FD1234"/>
    <w:rsid w:val="00FD16AA"/>
    <w:rsid w:val="00FD4DCC"/>
    <w:rsid w:val="00FD5146"/>
    <w:rsid w:val="00FD675A"/>
    <w:rsid w:val="00FD7536"/>
    <w:rsid w:val="00FE0849"/>
    <w:rsid w:val="00FE50C1"/>
    <w:rsid w:val="00FE6DF1"/>
    <w:rsid w:val="00FE6EF3"/>
    <w:rsid w:val="00FF07DB"/>
    <w:rsid w:val="00FF18EE"/>
    <w:rsid w:val="00FF4893"/>
    <w:rsid w:val="00FF6017"/>
    <w:rsid w:val="00FF6543"/>
    <w:rsid w:val="00FF66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2743DF0"/>
  <w15:docId w15:val="{0BB4F4CF-59E8-4D0F-BA3D-4E9735B0F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55F6"/>
    <w:pPr>
      <w:spacing w:after="0" w:line="240" w:lineRule="auto"/>
      <w:jc w:val="both"/>
    </w:pPr>
    <w:rPr>
      <w:rFonts w:ascii="Times New Roman" w:hAnsi="Times New Roman"/>
    </w:rPr>
  </w:style>
  <w:style w:type="paragraph" w:styleId="berschrift1">
    <w:name w:val="heading 1"/>
    <w:basedOn w:val="Standard"/>
    <w:next w:val="Standard"/>
    <w:link w:val="berschrift1Zchn"/>
    <w:uiPriority w:val="9"/>
    <w:qFormat/>
    <w:rsid w:val="00E94E20"/>
    <w:pPr>
      <w:keepNext/>
      <w:keepLines/>
      <w:numPr>
        <w:numId w:val="1"/>
      </w:numPr>
      <w:spacing w:before="240"/>
      <w:ind w:left="567" w:hanging="567"/>
      <w:outlineLvl w:val="0"/>
    </w:pPr>
    <w:rPr>
      <w:rFonts w:eastAsiaTheme="majorEastAsia" w:cstheme="majorBidi"/>
      <w:b/>
      <w:bCs/>
      <w:sz w:val="32"/>
      <w:szCs w:val="32"/>
    </w:rPr>
  </w:style>
  <w:style w:type="paragraph" w:styleId="berschrift2">
    <w:name w:val="heading 2"/>
    <w:basedOn w:val="Standard"/>
    <w:next w:val="Standard"/>
    <w:link w:val="berschrift2Zchn"/>
    <w:uiPriority w:val="9"/>
    <w:qFormat/>
    <w:rsid w:val="00E94E20"/>
    <w:pPr>
      <w:keepNext/>
      <w:keepLines/>
      <w:numPr>
        <w:ilvl w:val="1"/>
        <w:numId w:val="1"/>
      </w:numPr>
      <w:spacing w:before="240"/>
      <w:ind w:left="567" w:hanging="567"/>
      <w:outlineLvl w:val="1"/>
    </w:pPr>
    <w:rPr>
      <w:rFonts w:eastAsiaTheme="majorEastAsia" w:cstheme="majorBidi"/>
      <w:b/>
      <w:bCs/>
      <w:sz w:val="28"/>
      <w:szCs w:val="26"/>
    </w:rPr>
  </w:style>
  <w:style w:type="paragraph" w:styleId="berschrift3">
    <w:name w:val="heading 3"/>
    <w:basedOn w:val="Standard"/>
    <w:next w:val="Standard"/>
    <w:link w:val="berschrift3Zchn"/>
    <w:uiPriority w:val="9"/>
    <w:qFormat/>
    <w:rsid w:val="00E94E20"/>
    <w:pPr>
      <w:keepNext/>
      <w:keepLines/>
      <w:numPr>
        <w:ilvl w:val="2"/>
        <w:numId w:val="1"/>
      </w:numPr>
      <w:spacing w:before="200"/>
      <w:ind w:left="567" w:hanging="567"/>
      <w:outlineLvl w:val="2"/>
    </w:pPr>
    <w:rPr>
      <w:rFonts w:eastAsiaTheme="majorEastAsia" w:cstheme="majorBidi"/>
      <w:b/>
      <w:bCs/>
    </w:rPr>
  </w:style>
  <w:style w:type="paragraph" w:styleId="berschrift4">
    <w:name w:val="heading 4"/>
    <w:basedOn w:val="Standard"/>
    <w:next w:val="Standard"/>
    <w:link w:val="berschrift4Zchn"/>
    <w:uiPriority w:val="9"/>
    <w:semiHidden/>
    <w:qFormat/>
    <w:rsid w:val="00320F7E"/>
    <w:pPr>
      <w:keepNext/>
      <w:keepLines/>
      <w:numPr>
        <w:ilvl w:val="3"/>
        <w:numId w:val="1"/>
      </w:numPr>
      <w:spacing w:before="200"/>
      <w:outlineLvl w:val="3"/>
    </w:pPr>
    <w:rPr>
      <w:rFonts w:asciiTheme="majorHAnsi" w:eastAsiaTheme="majorEastAsia" w:hAnsiTheme="majorHAnsi" w:cstheme="majorBidi"/>
      <w:b/>
      <w:bCs/>
      <w:i/>
      <w:iCs/>
      <w:color w:val="F0AD00" w:themeColor="accent1"/>
    </w:rPr>
  </w:style>
  <w:style w:type="paragraph" w:styleId="berschrift5">
    <w:name w:val="heading 5"/>
    <w:basedOn w:val="Standard"/>
    <w:next w:val="Standard"/>
    <w:link w:val="berschrift5Zchn"/>
    <w:uiPriority w:val="9"/>
    <w:semiHidden/>
    <w:qFormat/>
    <w:rsid w:val="00320F7E"/>
    <w:pPr>
      <w:keepNext/>
      <w:keepLines/>
      <w:numPr>
        <w:ilvl w:val="4"/>
        <w:numId w:val="1"/>
      </w:numPr>
      <w:spacing w:before="200"/>
      <w:outlineLvl w:val="4"/>
    </w:pPr>
    <w:rPr>
      <w:rFonts w:asciiTheme="majorHAnsi" w:eastAsiaTheme="majorEastAsia" w:hAnsiTheme="majorHAnsi" w:cstheme="majorBidi"/>
      <w:color w:val="775500" w:themeColor="accent1" w:themeShade="7F"/>
    </w:rPr>
  </w:style>
  <w:style w:type="paragraph" w:styleId="berschrift6">
    <w:name w:val="heading 6"/>
    <w:basedOn w:val="Standard"/>
    <w:next w:val="Standard"/>
    <w:link w:val="berschrift6Zchn"/>
    <w:uiPriority w:val="9"/>
    <w:semiHidden/>
    <w:qFormat/>
    <w:rsid w:val="00320F7E"/>
    <w:pPr>
      <w:keepNext/>
      <w:keepLines/>
      <w:numPr>
        <w:ilvl w:val="5"/>
        <w:numId w:val="1"/>
      </w:numPr>
      <w:spacing w:before="200"/>
      <w:outlineLvl w:val="5"/>
    </w:pPr>
    <w:rPr>
      <w:rFonts w:asciiTheme="majorHAnsi" w:eastAsiaTheme="majorEastAsia" w:hAnsiTheme="majorHAnsi" w:cstheme="majorBidi"/>
      <w:i/>
      <w:iCs/>
      <w:color w:val="775500" w:themeColor="accent1" w:themeShade="7F"/>
    </w:rPr>
  </w:style>
  <w:style w:type="paragraph" w:styleId="berschrift7">
    <w:name w:val="heading 7"/>
    <w:basedOn w:val="Standard"/>
    <w:next w:val="Standard"/>
    <w:link w:val="berschrift7Zchn"/>
    <w:uiPriority w:val="9"/>
    <w:semiHidden/>
    <w:qFormat/>
    <w:rsid w:val="00320F7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20F7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20F7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13"/>
    <w:rsid w:val="00E7579A"/>
    <w:pPr>
      <w:pBdr>
        <w:bottom w:val="single" w:sz="4" w:space="1" w:color="auto"/>
      </w:pBdr>
      <w:tabs>
        <w:tab w:val="center" w:pos="4820"/>
        <w:tab w:val="right" w:pos="9639"/>
      </w:tabs>
    </w:pPr>
    <w:rPr>
      <w:rFonts w:asciiTheme="majorHAnsi" w:hAnsiTheme="majorHAnsi"/>
      <w:sz w:val="18"/>
      <w:szCs w:val="18"/>
    </w:rPr>
  </w:style>
  <w:style w:type="character" w:customStyle="1" w:styleId="KopfzeileZchn">
    <w:name w:val="Kopfzeile Zchn"/>
    <w:basedOn w:val="Absatz-Standardschriftart"/>
    <w:link w:val="Kopfzeile"/>
    <w:uiPriority w:val="13"/>
    <w:rsid w:val="00E7579A"/>
    <w:rPr>
      <w:rFonts w:asciiTheme="majorHAnsi" w:hAnsiTheme="majorHAnsi"/>
      <w:sz w:val="18"/>
      <w:szCs w:val="18"/>
    </w:rPr>
  </w:style>
  <w:style w:type="paragraph" w:styleId="Fuzeile">
    <w:name w:val="footer"/>
    <w:basedOn w:val="Standard"/>
    <w:link w:val="FuzeileZchn"/>
    <w:uiPriority w:val="14"/>
    <w:rsid w:val="00E7579A"/>
    <w:pPr>
      <w:pBdr>
        <w:top w:val="single" w:sz="4" w:space="1" w:color="auto"/>
      </w:pBdr>
      <w:tabs>
        <w:tab w:val="center" w:pos="4820"/>
        <w:tab w:val="right" w:pos="9639"/>
      </w:tabs>
    </w:pPr>
    <w:rPr>
      <w:rFonts w:asciiTheme="minorHAnsi" w:hAnsiTheme="minorHAnsi"/>
      <w:noProof/>
      <w:sz w:val="18"/>
      <w:szCs w:val="18"/>
    </w:rPr>
  </w:style>
  <w:style w:type="character" w:customStyle="1" w:styleId="FuzeileZchn">
    <w:name w:val="Fußzeile Zchn"/>
    <w:basedOn w:val="Absatz-Standardschriftart"/>
    <w:link w:val="Fuzeile"/>
    <w:uiPriority w:val="14"/>
    <w:rsid w:val="00E7579A"/>
    <w:rPr>
      <w:noProof/>
      <w:sz w:val="18"/>
      <w:szCs w:val="18"/>
    </w:rPr>
  </w:style>
  <w:style w:type="paragraph" w:styleId="Sprechblasentext">
    <w:name w:val="Balloon Text"/>
    <w:basedOn w:val="Standard"/>
    <w:link w:val="SprechblasentextZchn"/>
    <w:uiPriority w:val="99"/>
    <w:semiHidden/>
    <w:unhideWhenUsed/>
    <w:rsid w:val="00E6029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298"/>
    <w:rPr>
      <w:rFonts w:ascii="Tahoma" w:hAnsi="Tahoma" w:cs="Tahoma"/>
      <w:sz w:val="16"/>
      <w:szCs w:val="16"/>
    </w:rPr>
  </w:style>
  <w:style w:type="table" w:styleId="Tabellenraster">
    <w:name w:val="Table Grid"/>
    <w:basedOn w:val="NormaleTabelle"/>
    <w:uiPriority w:val="59"/>
    <w:rsid w:val="00C34127"/>
    <w:pPr>
      <w:spacing w:after="0" w:line="240" w:lineRule="auto"/>
    </w:pPr>
    <w:rPr>
      <w:rFonts w:ascii="Corbel" w:eastAsia="Times New Roman" w:hAnsi="Corbel" w:cs="Times New Roman"/>
      <w:szCs w:val="20"/>
      <w:lang w:eastAsia="de-DE"/>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styleId="Listenabsatz">
    <w:name w:val="List Paragraph"/>
    <w:basedOn w:val="Standard"/>
    <w:link w:val="ListenabsatzZchn"/>
    <w:uiPriority w:val="34"/>
    <w:semiHidden/>
    <w:rsid w:val="002F5CB0"/>
    <w:pPr>
      <w:ind w:left="720"/>
      <w:contextualSpacing/>
    </w:pPr>
  </w:style>
  <w:style w:type="paragraph" w:styleId="KeinLeerraum">
    <w:name w:val="No Spacing"/>
    <w:uiPriority w:val="1"/>
    <w:semiHidden/>
    <w:rsid w:val="00E102F6"/>
    <w:pPr>
      <w:spacing w:after="0" w:line="240" w:lineRule="auto"/>
    </w:pPr>
  </w:style>
  <w:style w:type="paragraph" w:customStyle="1" w:styleId="Lsung">
    <w:name w:val="Lösung"/>
    <w:basedOn w:val="Standard"/>
    <w:next w:val="Standard"/>
    <w:uiPriority w:val="1"/>
    <w:qFormat/>
    <w:rsid w:val="002B056A"/>
    <w:pPr>
      <w:pBdr>
        <w:bottom w:val="single" w:sz="4" w:space="1" w:color="808080" w:themeColor="background1" w:themeShade="80"/>
        <w:between w:val="single" w:sz="4" w:space="1" w:color="808080" w:themeColor="background1" w:themeShade="80"/>
      </w:pBdr>
    </w:pPr>
    <w:rPr>
      <w:color w:val="2F6130" w:themeColor="accent4" w:themeShade="80"/>
      <w:sz w:val="32"/>
    </w:rPr>
  </w:style>
  <w:style w:type="character" w:styleId="Platzhaltertext">
    <w:name w:val="Placeholder Text"/>
    <w:basedOn w:val="Absatz-Standardschriftart"/>
    <w:uiPriority w:val="99"/>
    <w:semiHidden/>
    <w:rsid w:val="00731A8B"/>
    <w:rPr>
      <w:color w:val="808080"/>
    </w:rPr>
  </w:style>
  <w:style w:type="character" w:customStyle="1" w:styleId="berschrift1Zchn">
    <w:name w:val="Überschrift 1 Zchn"/>
    <w:basedOn w:val="Absatz-Standardschriftart"/>
    <w:link w:val="berschrift1"/>
    <w:uiPriority w:val="9"/>
    <w:rsid w:val="00E94E20"/>
    <w:rPr>
      <w:rFonts w:ascii="Times New Roman" w:eastAsiaTheme="majorEastAsia" w:hAnsi="Times New Roman" w:cstheme="majorBidi"/>
      <w:b/>
      <w:bCs/>
      <w:sz w:val="32"/>
      <w:szCs w:val="32"/>
    </w:rPr>
  </w:style>
  <w:style w:type="character" w:customStyle="1" w:styleId="berschrift2Zchn">
    <w:name w:val="Überschrift 2 Zchn"/>
    <w:basedOn w:val="Absatz-Standardschriftart"/>
    <w:link w:val="berschrift2"/>
    <w:uiPriority w:val="9"/>
    <w:rsid w:val="00E94E20"/>
    <w:rPr>
      <w:rFonts w:ascii="Times New Roman" w:eastAsiaTheme="majorEastAsia" w:hAnsi="Times New Roman" w:cstheme="majorBidi"/>
      <w:b/>
      <w:bCs/>
      <w:sz w:val="28"/>
      <w:szCs w:val="26"/>
    </w:rPr>
  </w:style>
  <w:style w:type="table" w:styleId="MittleresRaster1-Akzent1">
    <w:name w:val="Medium Grid 1 Accent 1"/>
    <w:basedOn w:val="NormaleTabelle"/>
    <w:uiPriority w:val="67"/>
    <w:rsid w:val="00DB434F"/>
    <w:pPr>
      <w:spacing w:after="0" w:line="240" w:lineRule="auto"/>
    </w:pPr>
    <w:tblPr>
      <w:tblStyleRowBandSize w:val="1"/>
      <w:tblStyleColBandSize w:val="1"/>
      <w:tblBorders>
        <w:top w:val="single" w:sz="8" w:space="0" w:color="FFC534" w:themeColor="accent1" w:themeTint="BF"/>
        <w:left w:val="single" w:sz="8" w:space="0" w:color="FFC534" w:themeColor="accent1" w:themeTint="BF"/>
        <w:bottom w:val="single" w:sz="8" w:space="0" w:color="FFC534" w:themeColor="accent1" w:themeTint="BF"/>
        <w:right w:val="single" w:sz="8" w:space="0" w:color="FFC534" w:themeColor="accent1" w:themeTint="BF"/>
        <w:insideH w:val="single" w:sz="8" w:space="0" w:color="FFC534" w:themeColor="accent1" w:themeTint="BF"/>
        <w:insideV w:val="single" w:sz="8" w:space="0" w:color="FFC534" w:themeColor="accent1" w:themeTint="BF"/>
      </w:tblBorders>
    </w:tblPr>
    <w:tcPr>
      <w:shd w:val="clear" w:color="auto" w:fill="FFECBC" w:themeFill="accent1" w:themeFillTint="3F"/>
    </w:tcPr>
    <w:tblStylePr w:type="firstRow">
      <w:rPr>
        <w:b/>
        <w:bCs/>
      </w:rPr>
    </w:tblStylePr>
    <w:tblStylePr w:type="lastRow">
      <w:rPr>
        <w:b/>
        <w:bCs/>
      </w:rPr>
      <w:tblPr/>
      <w:tcPr>
        <w:tcBorders>
          <w:top w:val="single" w:sz="18" w:space="0" w:color="FFC534" w:themeColor="accent1" w:themeTint="BF"/>
        </w:tcBorders>
      </w:tcPr>
    </w:tblStylePr>
    <w:tblStylePr w:type="firstCol">
      <w:rPr>
        <w:b/>
        <w:bCs/>
      </w:rPr>
    </w:tblStylePr>
    <w:tblStylePr w:type="lastCol">
      <w:rPr>
        <w:b/>
        <w:bCs/>
      </w:rPr>
    </w:tblStylePr>
    <w:tblStylePr w:type="band1Vert">
      <w:tblPr/>
      <w:tcPr>
        <w:shd w:val="clear" w:color="auto" w:fill="FFD878" w:themeFill="accent1" w:themeFillTint="7F"/>
      </w:tcPr>
    </w:tblStylePr>
    <w:tblStylePr w:type="band1Horz">
      <w:tblPr/>
      <w:tcPr>
        <w:shd w:val="clear" w:color="auto" w:fill="FFD878" w:themeFill="accent1" w:themeFillTint="7F"/>
      </w:tcPr>
    </w:tblStylePr>
  </w:style>
  <w:style w:type="table" w:styleId="HellesRaster-Akzent5">
    <w:name w:val="Light Grid Accent 5"/>
    <w:basedOn w:val="NormaleTabelle"/>
    <w:uiPriority w:val="62"/>
    <w:rsid w:val="00DB434F"/>
    <w:pPr>
      <w:spacing w:after="0" w:line="240" w:lineRule="auto"/>
    </w:pPr>
    <w:tblPr>
      <w:tblStyleRowBandSize w:val="1"/>
      <w:tblStyleColBandSize w:val="1"/>
      <w:tblBorders>
        <w:top w:val="single" w:sz="8" w:space="0" w:color="E88651" w:themeColor="accent5"/>
        <w:left w:val="single" w:sz="8" w:space="0" w:color="E88651" w:themeColor="accent5"/>
        <w:bottom w:val="single" w:sz="8" w:space="0" w:color="E88651" w:themeColor="accent5"/>
        <w:right w:val="single" w:sz="8" w:space="0" w:color="E88651" w:themeColor="accent5"/>
        <w:insideH w:val="single" w:sz="8" w:space="0" w:color="E88651" w:themeColor="accent5"/>
        <w:insideV w:val="single" w:sz="8" w:space="0" w:color="E8865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8651" w:themeColor="accent5"/>
          <w:left w:val="single" w:sz="8" w:space="0" w:color="E88651" w:themeColor="accent5"/>
          <w:bottom w:val="single" w:sz="18" w:space="0" w:color="E88651" w:themeColor="accent5"/>
          <w:right w:val="single" w:sz="8" w:space="0" w:color="E88651" w:themeColor="accent5"/>
          <w:insideH w:val="nil"/>
          <w:insideV w:val="single" w:sz="8" w:space="0" w:color="E8865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8651" w:themeColor="accent5"/>
          <w:left w:val="single" w:sz="8" w:space="0" w:color="E88651" w:themeColor="accent5"/>
          <w:bottom w:val="single" w:sz="8" w:space="0" w:color="E88651" w:themeColor="accent5"/>
          <w:right w:val="single" w:sz="8" w:space="0" w:color="E88651" w:themeColor="accent5"/>
          <w:insideH w:val="nil"/>
          <w:insideV w:val="single" w:sz="8" w:space="0" w:color="E8865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8651" w:themeColor="accent5"/>
          <w:left w:val="single" w:sz="8" w:space="0" w:color="E88651" w:themeColor="accent5"/>
          <w:bottom w:val="single" w:sz="8" w:space="0" w:color="E88651" w:themeColor="accent5"/>
          <w:right w:val="single" w:sz="8" w:space="0" w:color="E88651" w:themeColor="accent5"/>
        </w:tcBorders>
      </w:tcPr>
    </w:tblStylePr>
    <w:tblStylePr w:type="band1Vert">
      <w:tblPr/>
      <w:tcPr>
        <w:tcBorders>
          <w:top w:val="single" w:sz="8" w:space="0" w:color="E88651" w:themeColor="accent5"/>
          <w:left w:val="single" w:sz="8" w:space="0" w:color="E88651" w:themeColor="accent5"/>
          <w:bottom w:val="single" w:sz="8" w:space="0" w:color="E88651" w:themeColor="accent5"/>
          <w:right w:val="single" w:sz="8" w:space="0" w:color="E88651" w:themeColor="accent5"/>
        </w:tcBorders>
        <w:shd w:val="clear" w:color="auto" w:fill="F9E0D3" w:themeFill="accent5" w:themeFillTint="3F"/>
      </w:tcPr>
    </w:tblStylePr>
    <w:tblStylePr w:type="band1Horz">
      <w:tblPr/>
      <w:tcPr>
        <w:tcBorders>
          <w:top w:val="single" w:sz="8" w:space="0" w:color="E88651" w:themeColor="accent5"/>
          <w:left w:val="single" w:sz="8" w:space="0" w:color="E88651" w:themeColor="accent5"/>
          <w:bottom w:val="single" w:sz="8" w:space="0" w:color="E88651" w:themeColor="accent5"/>
          <w:right w:val="single" w:sz="8" w:space="0" w:color="E88651" w:themeColor="accent5"/>
          <w:insideV w:val="single" w:sz="8" w:space="0" w:color="E88651" w:themeColor="accent5"/>
        </w:tcBorders>
        <w:shd w:val="clear" w:color="auto" w:fill="F9E0D3" w:themeFill="accent5" w:themeFillTint="3F"/>
      </w:tcPr>
    </w:tblStylePr>
    <w:tblStylePr w:type="band2Horz">
      <w:tblPr/>
      <w:tcPr>
        <w:tcBorders>
          <w:top w:val="single" w:sz="8" w:space="0" w:color="E88651" w:themeColor="accent5"/>
          <w:left w:val="single" w:sz="8" w:space="0" w:color="E88651" w:themeColor="accent5"/>
          <w:bottom w:val="single" w:sz="8" w:space="0" w:color="E88651" w:themeColor="accent5"/>
          <w:right w:val="single" w:sz="8" w:space="0" w:color="E88651" w:themeColor="accent5"/>
          <w:insideV w:val="single" w:sz="8" w:space="0" w:color="E88651" w:themeColor="accent5"/>
        </w:tcBorders>
      </w:tcPr>
    </w:tblStylePr>
  </w:style>
  <w:style w:type="character" w:customStyle="1" w:styleId="berschrift3Zchn">
    <w:name w:val="Überschrift 3 Zchn"/>
    <w:basedOn w:val="Absatz-Standardschriftart"/>
    <w:link w:val="berschrift3"/>
    <w:uiPriority w:val="9"/>
    <w:rsid w:val="00E94E20"/>
    <w:rPr>
      <w:rFonts w:ascii="Times New Roman" w:eastAsiaTheme="majorEastAsia" w:hAnsi="Times New Roman" w:cstheme="majorBidi"/>
      <w:b/>
      <w:bCs/>
    </w:rPr>
  </w:style>
  <w:style w:type="character" w:customStyle="1" w:styleId="berschrift4Zchn">
    <w:name w:val="Überschrift 4 Zchn"/>
    <w:basedOn w:val="Absatz-Standardschriftart"/>
    <w:link w:val="berschrift4"/>
    <w:uiPriority w:val="9"/>
    <w:semiHidden/>
    <w:rsid w:val="00920E02"/>
    <w:rPr>
      <w:rFonts w:asciiTheme="majorHAnsi" w:eastAsiaTheme="majorEastAsia" w:hAnsiTheme="majorHAnsi" w:cstheme="majorBidi"/>
      <w:b/>
      <w:bCs/>
      <w:i/>
      <w:iCs/>
      <w:color w:val="F0AD00" w:themeColor="accent1"/>
    </w:rPr>
  </w:style>
  <w:style w:type="character" w:customStyle="1" w:styleId="berschrift5Zchn">
    <w:name w:val="Überschrift 5 Zchn"/>
    <w:basedOn w:val="Absatz-Standardschriftart"/>
    <w:link w:val="berschrift5"/>
    <w:uiPriority w:val="9"/>
    <w:semiHidden/>
    <w:rsid w:val="00920E02"/>
    <w:rPr>
      <w:rFonts w:asciiTheme="majorHAnsi" w:eastAsiaTheme="majorEastAsia" w:hAnsiTheme="majorHAnsi" w:cstheme="majorBidi"/>
      <w:color w:val="775500" w:themeColor="accent1" w:themeShade="7F"/>
    </w:rPr>
  </w:style>
  <w:style w:type="character" w:customStyle="1" w:styleId="berschrift6Zchn">
    <w:name w:val="Überschrift 6 Zchn"/>
    <w:basedOn w:val="Absatz-Standardschriftart"/>
    <w:link w:val="berschrift6"/>
    <w:uiPriority w:val="9"/>
    <w:semiHidden/>
    <w:rsid w:val="00920E02"/>
    <w:rPr>
      <w:rFonts w:asciiTheme="majorHAnsi" w:eastAsiaTheme="majorEastAsia" w:hAnsiTheme="majorHAnsi" w:cstheme="majorBidi"/>
      <w:i/>
      <w:iCs/>
      <w:color w:val="775500" w:themeColor="accent1" w:themeShade="7F"/>
    </w:rPr>
  </w:style>
  <w:style w:type="character" w:customStyle="1" w:styleId="berschrift7Zchn">
    <w:name w:val="Überschrift 7 Zchn"/>
    <w:basedOn w:val="Absatz-Standardschriftart"/>
    <w:link w:val="berschrift7"/>
    <w:uiPriority w:val="9"/>
    <w:semiHidden/>
    <w:rsid w:val="00920E0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20E0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20E02"/>
    <w:rPr>
      <w:rFonts w:asciiTheme="majorHAnsi" w:eastAsiaTheme="majorEastAsia" w:hAnsiTheme="majorHAnsi" w:cstheme="majorBidi"/>
      <w:i/>
      <w:iCs/>
      <w:color w:val="404040" w:themeColor="text1" w:themeTint="BF"/>
      <w:sz w:val="20"/>
      <w:szCs w:val="20"/>
    </w:rPr>
  </w:style>
  <w:style w:type="paragraph" w:customStyle="1" w:styleId="Liste2">
    <w:name w:val="Liste2"/>
    <w:basedOn w:val="Standard"/>
    <w:link w:val="Liste2Zchn"/>
    <w:uiPriority w:val="11"/>
    <w:qFormat/>
    <w:rsid w:val="00465B8C"/>
    <w:pPr>
      <w:numPr>
        <w:numId w:val="3"/>
      </w:numPr>
    </w:pPr>
  </w:style>
  <w:style w:type="paragraph" w:customStyle="1" w:styleId="Auftrag1">
    <w:name w:val="Auftrag1"/>
    <w:basedOn w:val="Standard"/>
    <w:link w:val="Auftrag1Zchn"/>
    <w:uiPriority w:val="12"/>
    <w:qFormat/>
    <w:rsid w:val="00232C0D"/>
    <w:pPr>
      <w:numPr>
        <w:numId w:val="4"/>
      </w:numPr>
    </w:pPr>
  </w:style>
  <w:style w:type="character" w:customStyle="1" w:styleId="ListenabsatzZchn">
    <w:name w:val="Listenabsatz Zchn"/>
    <w:basedOn w:val="Absatz-Standardschriftart"/>
    <w:link w:val="Listenabsatz"/>
    <w:uiPriority w:val="34"/>
    <w:semiHidden/>
    <w:rsid w:val="00920E02"/>
    <w:rPr>
      <w:rFonts w:ascii="Times New Roman" w:hAnsi="Times New Roman"/>
    </w:rPr>
  </w:style>
  <w:style w:type="character" w:customStyle="1" w:styleId="Liste2Zchn">
    <w:name w:val="Liste2 Zchn"/>
    <w:basedOn w:val="ListenabsatzZchn"/>
    <w:link w:val="Liste2"/>
    <w:uiPriority w:val="11"/>
    <w:rsid w:val="00465B8C"/>
    <w:rPr>
      <w:rFonts w:ascii="Times New Roman" w:hAnsi="Times New Roman"/>
    </w:rPr>
  </w:style>
  <w:style w:type="paragraph" w:customStyle="1" w:styleId="Liste1">
    <w:name w:val="Liste1"/>
    <w:basedOn w:val="Listenabsatz"/>
    <w:link w:val="Liste1Zchn"/>
    <w:uiPriority w:val="10"/>
    <w:qFormat/>
    <w:rsid w:val="00E7579A"/>
    <w:pPr>
      <w:numPr>
        <w:numId w:val="2"/>
      </w:numPr>
    </w:pPr>
  </w:style>
  <w:style w:type="character" w:customStyle="1" w:styleId="Auftrag1Zchn">
    <w:name w:val="Auftrag1 Zchn"/>
    <w:basedOn w:val="ListenabsatzZchn"/>
    <w:link w:val="Auftrag1"/>
    <w:uiPriority w:val="12"/>
    <w:rsid w:val="00E7579A"/>
    <w:rPr>
      <w:rFonts w:ascii="Times New Roman" w:hAnsi="Times New Roman"/>
    </w:rPr>
  </w:style>
  <w:style w:type="character" w:customStyle="1" w:styleId="Liste1Zchn">
    <w:name w:val="Liste1 Zchn"/>
    <w:basedOn w:val="ListenabsatzZchn"/>
    <w:link w:val="Liste1"/>
    <w:uiPriority w:val="10"/>
    <w:rsid w:val="00E7579A"/>
    <w:rPr>
      <w:rFonts w:ascii="Times New Roman" w:hAnsi="Times New Roman"/>
    </w:rPr>
  </w:style>
  <w:style w:type="paragraph" w:customStyle="1" w:styleId="Code">
    <w:name w:val="Code"/>
    <w:basedOn w:val="Standard"/>
    <w:link w:val="CodeZchn"/>
    <w:qFormat/>
    <w:rsid w:val="000F71BC"/>
    <w:pPr>
      <w:pBdr>
        <w:top w:val="single" w:sz="4" w:space="1" w:color="auto"/>
        <w:left w:val="single" w:sz="4" w:space="4" w:color="auto"/>
        <w:bottom w:val="single" w:sz="4" w:space="1" w:color="auto"/>
        <w:right w:val="single" w:sz="4" w:space="4" w:color="auto"/>
      </w:pBdr>
    </w:pPr>
    <w:rPr>
      <w:rFonts w:ascii="Courier New" w:hAnsi="Courier New" w:cs="Courier New"/>
    </w:rPr>
  </w:style>
  <w:style w:type="character" w:customStyle="1" w:styleId="CodeZchn">
    <w:name w:val="Code Zchn"/>
    <w:basedOn w:val="Absatz-Standardschriftart"/>
    <w:link w:val="Code"/>
    <w:rsid w:val="000F71BC"/>
    <w:rPr>
      <w:rFonts w:ascii="Courier New" w:hAnsi="Courier New" w:cs="Courier New"/>
    </w:rPr>
  </w:style>
  <w:style w:type="character" w:styleId="Hyperlink">
    <w:name w:val="Hyperlink"/>
    <w:basedOn w:val="Absatz-Standardschriftart"/>
    <w:uiPriority w:val="99"/>
    <w:unhideWhenUsed/>
    <w:rsid w:val="006F7636"/>
    <w:rPr>
      <w:color w:val="168BBA" w:themeColor="hyperlink"/>
      <w:u w:val="single"/>
    </w:rPr>
  </w:style>
  <w:style w:type="character" w:styleId="Funotenzeichen">
    <w:name w:val="footnote reference"/>
    <w:semiHidden/>
    <w:rsid w:val="009A0F1E"/>
    <w:rPr>
      <w:vertAlign w:val="superscript"/>
    </w:rPr>
  </w:style>
  <w:style w:type="paragraph" w:styleId="Funotentext">
    <w:name w:val="footnote text"/>
    <w:basedOn w:val="Standard"/>
    <w:link w:val="FunotentextZchn"/>
    <w:semiHidden/>
    <w:rsid w:val="009A0F1E"/>
    <w:pPr>
      <w:suppressAutoHyphens/>
      <w:jc w:val="left"/>
    </w:pPr>
    <w:rPr>
      <w:rFonts w:ascii="Arial" w:eastAsia="Times New Roman" w:hAnsi="Arial" w:cs="Times New Roman"/>
      <w:sz w:val="20"/>
      <w:szCs w:val="20"/>
      <w:lang w:eastAsia="ar-SA"/>
    </w:rPr>
  </w:style>
  <w:style w:type="character" w:customStyle="1" w:styleId="FunotentextZchn">
    <w:name w:val="Fußnotentext Zchn"/>
    <w:basedOn w:val="Absatz-Standardschriftart"/>
    <w:link w:val="Funotentext"/>
    <w:semiHidden/>
    <w:rsid w:val="009A0F1E"/>
    <w:rPr>
      <w:rFonts w:ascii="Arial" w:eastAsia="Times New Roman" w:hAnsi="Arial" w:cs="Times New Roman"/>
      <w:sz w:val="20"/>
      <w:szCs w:val="20"/>
      <w:lang w:eastAsia="ar-SA"/>
    </w:rPr>
  </w:style>
  <w:style w:type="character" w:customStyle="1" w:styleId="NichtaufgelsteErwhnung1">
    <w:name w:val="Nicht aufgelöste Erwähnung1"/>
    <w:basedOn w:val="Absatz-Standardschriftart"/>
    <w:uiPriority w:val="99"/>
    <w:semiHidden/>
    <w:unhideWhenUsed/>
    <w:rsid w:val="00A662F4"/>
    <w:rPr>
      <w:color w:val="605E5C"/>
      <w:shd w:val="clear" w:color="auto" w:fill="E1DFDD"/>
    </w:rPr>
  </w:style>
  <w:style w:type="character" w:styleId="Hervorhebung">
    <w:name w:val="Emphasis"/>
    <w:basedOn w:val="Absatz-Standardschriftart"/>
    <w:uiPriority w:val="20"/>
    <w:qFormat/>
    <w:rsid w:val="006E2FE1"/>
    <w:rPr>
      <w:i/>
      <w:iCs/>
    </w:rPr>
  </w:style>
  <w:style w:type="character" w:customStyle="1" w:styleId="NichtaufgelsteErwhnung2">
    <w:name w:val="Nicht aufgelöste Erwähnung2"/>
    <w:basedOn w:val="Absatz-Standardschriftart"/>
    <w:uiPriority w:val="99"/>
    <w:semiHidden/>
    <w:unhideWhenUsed/>
    <w:rsid w:val="00430033"/>
    <w:rPr>
      <w:color w:val="605E5C"/>
      <w:shd w:val="clear" w:color="auto" w:fill="E1DFDD"/>
    </w:rPr>
  </w:style>
  <w:style w:type="character" w:customStyle="1" w:styleId="NichtaufgelsteErwhnung3">
    <w:name w:val="Nicht aufgelöste Erwähnung3"/>
    <w:basedOn w:val="Absatz-Standardschriftart"/>
    <w:uiPriority w:val="99"/>
    <w:semiHidden/>
    <w:unhideWhenUsed/>
    <w:rsid w:val="0043473E"/>
    <w:rPr>
      <w:color w:val="605E5C"/>
      <w:shd w:val="clear" w:color="auto" w:fill="E1DFDD"/>
    </w:rPr>
  </w:style>
  <w:style w:type="character" w:styleId="NichtaufgelsteErwhnung">
    <w:name w:val="Unresolved Mention"/>
    <w:basedOn w:val="Absatz-Standardschriftart"/>
    <w:uiPriority w:val="99"/>
    <w:semiHidden/>
    <w:unhideWhenUsed/>
    <w:rsid w:val="001A7E15"/>
    <w:rPr>
      <w:color w:val="605E5C"/>
      <w:shd w:val="clear" w:color="auto" w:fill="E1DFDD"/>
    </w:rPr>
  </w:style>
  <w:style w:type="character" w:styleId="BesuchterLink">
    <w:name w:val="FollowedHyperlink"/>
    <w:basedOn w:val="Absatz-Standardschriftart"/>
    <w:uiPriority w:val="99"/>
    <w:semiHidden/>
    <w:unhideWhenUsed/>
    <w:rsid w:val="00FA3019"/>
    <w:rPr>
      <w:color w:val="680000" w:themeColor="followedHyperlink"/>
      <w:u w:val="single"/>
    </w:rPr>
  </w:style>
  <w:style w:type="paragraph" w:styleId="HTMLVorformatiert">
    <w:name w:val="HTML Preformatted"/>
    <w:basedOn w:val="Standard"/>
    <w:link w:val="HTMLVorformatiertZchn"/>
    <w:uiPriority w:val="99"/>
    <w:semiHidden/>
    <w:unhideWhenUsed/>
    <w:rsid w:val="00FA3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A3019"/>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FA3019"/>
    <w:rPr>
      <w:rFonts w:ascii="Courier New" w:eastAsia="Times New Roman" w:hAnsi="Courier New" w:cs="Courier New"/>
      <w:sz w:val="20"/>
      <w:szCs w:val="20"/>
    </w:rPr>
  </w:style>
  <w:style w:type="character" w:customStyle="1" w:styleId="ex">
    <w:name w:val="ex"/>
    <w:basedOn w:val="Absatz-Standardschriftart"/>
    <w:rsid w:val="00FA3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493987">
      <w:bodyDiv w:val="1"/>
      <w:marLeft w:val="0"/>
      <w:marRight w:val="0"/>
      <w:marTop w:val="0"/>
      <w:marBottom w:val="0"/>
      <w:divBdr>
        <w:top w:val="none" w:sz="0" w:space="0" w:color="auto"/>
        <w:left w:val="none" w:sz="0" w:space="0" w:color="auto"/>
        <w:bottom w:val="none" w:sz="0" w:space="0" w:color="auto"/>
        <w:right w:val="none" w:sz="0" w:space="0" w:color="auto"/>
      </w:divBdr>
    </w:div>
    <w:div w:id="342707279">
      <w:bodyDiv w:val="1"/>
      <w:marLeft w:val="0"/>
      <w:marRight w:val="0"/>
      <w:marTop w:val="0"/>
      <w:marBottom w:val="0"/>
      <w:divBdr>
        <w:top w:val="none" w:sz="0" w:space="0" w:color="auto"/>
        <w:left w:val="none" w:sz="0" w:space="0" w:color="auto"/>
        <w:bottom w:val="none" w:sz="0" w:space="0" w:color="auto"/>
        <w:right w:val="none" w:sz="0" w:space="0" w:color="auto"/>
      </w:divBdr>
    </w:div>
    <w:div w:id="432238859">
      <w:bodyDiv w:val="1"/>
      <w:marLeft w:val="0"/>
      <w:marRight w:val="0"/>
      <w:marTop w:val="0"/>
      <w:marBottom w:val="0"/>
      <w:divBdr>
        <w:top w:val="none" w:sz="0" w:space="0" w:color="auto"/>
        <w:left w:val="none" w:sz="0" w:space="0" w:color="auto"/>
        <w:bottom w:val="none" w:sz="0" w:space="0" w:color="auto"/>
        <w:right w:val="none" w:sz="0" w:space="0" w:color="auto"/>
      </w:divBdr>
    </w:div>
    <w:div w:id="849488784">
      <w:bodyDiv w:val="1"/>
      <w:marLeft w:val="0"/>
      <w:marRight w:val="0"/>
      <w:marTop w:val="0"/>
      <w:marBottom w:val="0"/>
      <w:divBdr>
        <w:top w:val="none" w:sz="0" w:space="0" w:color="auto"/>
        <w:left w:val="none" w:sz="0" w:space="0" w:color="auto"/>
        <w:bottom w:val="none" w:sz="0" w:space="0" w:color="auto"/>
        <w:right w:val="none" w:sz="0" w:space="0" w:color="auto"/>
      </w:divBdr>
    </w:div>
    <w:div w:id="1289387663">
      <w:bodyDiv w:val="1"/>
      <w:marLeft w:val="0"/>
      <w:marRight w:val="0"/>
      <w:marTop w:val="0"/>
      <w:marBottom w:val="0"/>
      <w:divBdr>
        <w:top w:val="none" w:sz="0" w:space="0" w:color="auto"/>
        <w:left w:val="none" w:sz="0" w:space="0" w:color="auto"/>
        <w:bottom w:val="none" w:sz="0" w:space="0" w:color="auto"/>
        <w:right w:val="none" w:sz="0" w:space="0" w:color="auto"/>
      </w:divBdr>
    </w:div>
    <w:div w:id="1870680807">
      <w:bodyDiv w:val="1"/>
      <w:marLeft w:val="0"/>
      <w:marRight w:val="0"/>
      <w:marTop w:val="0"/>
      <w:marBottom w:val="0"/>
      <w:divBdr>
        <w:top w:val="none" w:sz="0" w:space="0" w:color="auto"/>
        <w:left w:val="none" w:sz="0" w:space="0" w:color="auto"/>
        <w:bottom w:val="none" w:sz="0" w:space="0" w:color="auto"/>
        <w:right w:val="none" w:sz="0" w:space="0" w:color="auto"/>
      </w:divBdr>
    </w:div>
    <w:div w:id="192579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naconda.com/products/distribution"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de.visualstudio.com/docs/setup/window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cher\Documents\A1_Schule_Maik\A_Vorlagen\Templates\Arbeitsblatt2.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Modul">
  <a:themeElements>
    <a:clrScheme name="Modul">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Modu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odu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1">
            <a:duotone>
              <a:schemeClr val="phClr">
                <a:shade val="75000"/>
                <a:satMod val="105000"/>
              </a:schemeClr>
              <a:schemeClr val="phClr">
                <a:tint val="95000"/>
                <a:satMod val="105000"/>
              </a:schemeClr>
            </a:duotone>
          </a:blip>
          <a:tile tx="0" ty="0" sx="38000" sy="38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01E782429DBBA48BB967B2D009E0775" ma:contentTypeVersion="2" ma:contentTypeDescription="Ein neues Dokument erstellen." ma:contentTypeScope="" ma:versionID="21298e133795d0ca01b49f608d6ab8ef">
  <xsd:schema xmlns:xsd="http://www.w3.org/2001/XMLSchema" xmlns:xs="http://www.w3.org/2001/XMLSchema" xmlns:p="http://schemas.microsoft.com/office/2006/metadata/properties" xmlns:ns2="4c210b70-543c-4b21-8477-c5a4b3700d6e" targetNamespace="http://schemas.microsoft.com/office/2006/metadata/properties" ma:root="true" ma:fieldsID="138c67bbb49cdf4cc7c0f265d002d1c4" ns2:_="">
    <xsd:import namespace="4c210b70-543c-4b21-8477-c5a4b3700d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10b70-543c-4b21-8477-c5a4b3700d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399DB5-B367-4309-9D27-2402D89AD01B}"/>
</file>

<file path=customXml/itemProps2.xml><?xml version="1.0" encoding="utf-8"?>
<ds:datastoreItem xmlns:ds="http://schemas.openxmlformats.org/officeDocument/2006/customXml" ds:itemID="{E7009EE4-088C-4C84-9885-32BFFEAA80A0}">
  <ds:schemaRefs>
    <ds:schemaRef ds:uri="http://schemas.openxmlformats.org/officeDocument/2006/bibliography"/>
  </ds:schemaRefs>
</ds:datastoreItem>
</file>

<file path=customXml/itemProps3.xml><?xml version="1.0" encoding="utf-8"?>
<ds:datastoreItem xmlns:ds="http://schemas.openxmlformats.org/officeDocument/2006/customXml" ds:itemID="{1C7CA0CA-9B61-43F9-83B9-C904CD5D9A49}">
  <ds:schemaRefs>
    <ds:schemaRef ds:uri="http://schemas.microsoft.com/sharepoint/v3/contenttype/forms"/>
  </ds:schemaRefs>
</ds:datastoreItem>
</file>

<file path=customXml/itemProps4.xml><?xml version="1.0" encoding="utf-8"?>
<ds:datastoreItem xmlns:ds="http://schemas.openxmlformats.org/officeDocument/2006/customXml" ds:itemID="{673CE65D-3063-4E3A-A4EF-E520D04F2F8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Arbeitsblatt2.2.dotx</Template>
  <TotalTime>0</TotalTime>
  <Pages>1</Pages>
  <Words>301</Words>
  <Characters>1902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Installation Jupyter Notebook</vt:lpstr>
    </vt:vector>
  </TitlesOfParts>
  <Company>Berufsschule 7 Augsburg</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Jupyter Notebook</dc:title>
  <dc:subject/>
  <dc:creator>Aicher</dc:creator>
  <cp:keywords/>
  <cp:lastModifiedBy>Maik Aicher</cp:lastModifiedBy>
  <cp:revision>8</cp:revision>
  <cp:lastPrinted>2014-02-20T09:10:00Z</cp:lastPrinted>
  <dcterms:created xsi:type="dcterms:W3CDTF">2022-06-03T09:09:00Z</dcterms:created>
  <dcterms:modified xsi:type="dcterms:W3CDTF">2022-07-20T12:11:00Z</dcterms:modified>
  <cp:category>Fach</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0x010100301E782429DBBA48BB967B2D009E0775</vt:lpwstr>
  </property>
</Properties>
</file>